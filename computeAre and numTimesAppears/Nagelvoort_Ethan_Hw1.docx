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765175"/>
        <w:docPartObj>
          <w:docPartGallery w:val="Cover Pages"/>
          <w:docPartUnique/>
        </w:docPartObj>
      </w:sdtPr>
      <w:sdtEndPr/>
      <w:sdtContent>
        <w:p w14:paraId="0E1BBDC2" w14:textId="255FD23A" w:rsidR="002F1404" w:rsidRDefault="002F1404">
          <w:r>
            <w:t xml:space="preserve">               </w:t>
          </w:r>
          <w:sdt>
            <w:sdtPr>
              <w:rPr>
                <w:b/>
                <w:caps/>
                <w:sz w:val="40"/>
                <w:szCs w:val="40"/>
              </w:rPr>
              <w:alias w:val="Company"/>
              <w:tag w:val=""/>
              <w:id w:val="922067218"/>
              <w:dataBinding w:prefixMappings="xmlns:ns0='http://schemas.openxmlformats.org/officeDocument/2006/extended-properties' " w:xpath="/ns0:Properties[1]/ns0:Company[1]" w:storeItemID="{6668398D-A668-4E3E-A5EB-62B293D839F1}"/>
              <w:text/>
            </w:sdtPr>
            <w:sdtEndPr/>
            <w:sdtContent>
              <w:r w:rsidR="00D12628">
                <w:rPr>
                  <w:b/>
                  <w:caps/>
                  <w:sz w:val="40"/>
                  <w:szCs w:val="40"/>
                </w:rPr>
                <w:t>CompE-271</w:t>
              </w:r>
            </w:sdtContent>
          </w:sdt>
        </w:p>
        <w:p w14:paraId="594B7B8A" w14:textId="77777777" w:rsidR="002F1404" w:rsidRDefault="009764CC">
          <w:r>
            <w:rPr>
              <w:noProof/>
              <w:lang w:val="es-MX" w:eastAsia="es-MX"/>
            </w:rPr>
            <mc:AlternateContent>
              <mc:Choice Requires="wps">
                <w:drawing>
                  <wp:anchor distT="0" distB="0" distL="114300" distR="114300" simplePos="0" relativeHeight="251661312" behindDoc="1" locked="0" layoutInCell="1" allowOverlap="1" wp14:anchorId="1027155C" wp14:editId="466B235E">
                    <wp:simplePos x="0" y="0"/>
                    <wp:positionH relativeFrom="margin">
                      <wp:align>left</wp:align>
                    </wp:positionH>
                    <wp:positionV relativeFrom="paragraph">
                      <wp:posOffset>2916555</wp:posOffset>
                    </wp:positionV>
                    <wp:extent cx="5995670" cy="441336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95670" cy="44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20BC5" w14:textId="77777777" w:rsidR="0055153A" w:rsidRDefault="0055153A" w:rsidP="0055153A">
                                <w:pPr>
                                  <w:pStyle w:val="BodyText2"/>
                                  <w:numPr>
                                    <w:ilvl w:val="0"/>
                                    <w:numId w:val="3"/>
                                  </w:numPr>
                                  <w:ind w:left="284"/>
                                  <w:rPr>
                                    <w:rFonts w:asciiTheme="minorHAnsi" w:hAnsiTheme="minorHAnsi"/>
                                    <w:i w:val="0"/>
                                    <w:sz w:val="22"/>
                                    <w:szCs w:val="22"/>
                                  </w:rPr>
                                </w:pPr>
                                <w:r w:rsidRPr="00782D47">
                                  <w:rPr>
                                    <w:rFonts w:asciiTheme="minorHAnsi" w:hAnsiTheme="minorHAnsi"/>
                                    <w:i w:val="0"/>
                                    <w:sz w:val="22"/>
                                    <w:szCs w:val="22"/>
                                  </w:rPr>
                                  <w:t xml:space="preserve">I declare that all material in this assignment is my own work except where there is clear </w:t>
                                </w:r>
                                <w:r>
                                  <w:rPr>
                                    <w:rFonts w:asciiTheme="minorHAnsi" w:hAnsiTheme="minorHAnsi"/>
                                    <w:i w:val="0"/>
                                    <w:sz w:val="22"/>
                                    <w:szCs w:val="22"/>
                                  </w:rPr>
                                  <w:t>reference to the work of others.</w:t>
                                </w:r>
                              </w:p>
                              <w:p w14:paraId="34CA533E" w14:textId="77777777" w:rsidR="009764CC" w:rsidRPr="00012EFC" w:rsidRDefault="0055153A" w:rsidP="00012EFC">
                                <w:pPr>
                                  <w:pStyle w:val="BodyText2"/>
                                  <w:numPr>
                                    <w:ilvl w:val="0"/>
                                    <w:numId w:val="3"/>
                                  </w:numPr>
                                  <w:ind w:left="284"/>
                                  <w:jc w:val="left"/>
                                  <w:rPr>
                                    <w:rFonts w:asciiTheme="minorHAnsi" w:hAnsiTheme="minorHAnsi"/>
                                    <w:i w:val="0"/>
                                    <w:sz w:val="22"/>
                                    <w:szCs w:val="22"/>
                                  </w:rPr>
                                </w:pPr>
                                <w:r w:rsidRPr="0028786E">
                                  <w:rPr>
                                    <w:rFonts w:asciiTheme="minorHAnsi" w:hAnsiTheme="minorHAnsi"/>
                                    <w:i w:val="0"/>
                                    <w:sz w:val="24"/>
                                  </w:rPr>
                                  <w:t xml:space="preserve">I have read, understood and agree to the SDSU Policy on Plagiarism and Cheating on the </w:t>
                                </w:r>
                                <w:r>
                                  <w:rPr>
                                    <w:rFonts w:asciiTheme="minorHAnsi" w:hAnsiTheme="minorHAnsi"/>
                                    <w:i w:val="0"/>
                                    <w:sz w:val="24"/>
                                  </w:rPr>
                                  <w:t xml:space="preserve">university </w:t>
                                </w:r>
                                <w:r w:rsidRPr="0028786E">
                                  <w:rPr>
                                    <w:rFonts w:asciiTheme="minorHAnsi" w:hAnsiTheme="minorHAnsi"/>
                                    <w:i w:val="0"/>
                                    <w:sz w:val="24"/>
                                  </w:rPr>
                                  <w:t xml:space="preserve">website at </w:t>
                                </w:r>
                                <w:hyperlink r:id="rId9" w:history="1">
                                  <w:r w:rsidRPr="00BB061C">
                                    <w:rPr>
                                      <w:rStyle w:val="Hyperlink"/>
                                      <w:rFonts w:asciiTheme="minorHAnsi" w:hAnsiTheme="minorHAnsi"/>
                                      <w:i w:val="0"/>
                                      <w:sz w:val="24"/>
                                    </w:rPr>
                                    <w:t>http://go.sdsu.edu/student_affairs/srr/cheating-plagiarism.aspx</w:t>
                                  </w:r>
                                </w:hyperlink>
                                <w:r>
                                  <w:rPr>
                                    <w:rFonts w:asciiTheme="minorHAnsi" w:hAnsiTheme="minorHAnsi"/>
                                    <w:i w:val="0"/>
                                    <w:sz w:val="24"/>
                                  </w:rPr>
                                  <w:t xml:space="preserve"> </w:t>
                                </w:r>
                                <w:r w:rsidRPr="0028786E">
                                  <w:rPr>
                                    <w:rFonts w:asciiTheme="minorHAnsi" w:hAnsiTheme="minorHAnsi"/>
                                    <w:i w:val="0"/>
                                    <w:sz w:val="24"/>
                                  </w:rPr>
                                  <w:t>, the syllabus and the student-teacher contract for the  consequences of plagiarism, including both academic and punitive sanctions.</w:t>
                                </w:r>
                              </w:p>
                              <w:p w14:paraId="50E840B9" w14:textId="77777777" w:rsidR="00012EFC" w:rsidRPr="0055153A" w:rsidRDefault="00012EFC" w:rsidP="00012EFC">
                                <w:pPr>
                                  <w:pStyle w:val="BodyText2"/>
                                  <w:ind w:left="-76"/>
                                  <w:jc w:val="left"/>
                                  <w:rPr>
                                    <w:rFonts w:asciiTheme="minorHAnsi" w:hAnsiTheme="minorHAnsi"/>
                                    <w:i w:val="0"/>
                                    <w:sz w:val="22"/>
                                    <w:szCs w:val="22"/>
                                  </w:rPr>
                                </w:pPr>
                                <w:r>
                                  <w:rPr>
                                    <w:rFonts w:asciiTheme="minorHAnsi" w:hAnsiTheme="minorHAnsi"/>
                                    <w:i w:val="0"/>
                                    <w:sz w:val="24"/>
                                  </w:rPr>
                                  <w:t>___________________________________________________________________</w:t>
                                </w:r>
                              </w:p>
                              <w:p w14:paraId="7907D2D1" w14:textId="77777777" w:rsidR="0055153A" w:rsidRPr="00012EFC" w:rsidRDefault="00012EFC" w:rsidP="00012EFC">
                                <w:pPr>
                                  <w:pStyle w:val="NoSpacing"/>
                                  <w:tabs>
                                    <w:tab w:val="left" w:pos="8647"/>
                                  </w:tabs>
                                  <w:ind w:right="-32"/>
                                  <w:jc w:val="both"/>
                                  <w:rPr>
                                    <w:sz w:val="20"/>
                                    <w:szCs w:val="20"/>
                                  </w:rPr>
                                </w:pPr>
                                <w:r w:rsidRPr="00012EFC">
                                  <w:rPr>
                                    <w:i/>
                                    <w:sz w:val="20"/>
                                    <w:szCs w:val="20"/>
                                  </w:rPr>
                                  <w:t>Remark</w:t>
                                </w:r>
                                <w:r>
                                  <w:rPr>
                                    <w:i/>
                                    <w:sz w:val="20"/>
                                    <w:szCs w:val="20"/>
                                  </w:rPr>
                                  <w:t>*.</w:t>
                                </w:r>
                                <w:r w:rsidRPr="00012EFC">
                                  <w:rPr>
                                    <w:i/>
                                    <w:sz w:val="20"/>
                                    <w:szCs w:val="20"/>
                                  </w:rPr>
                                  <w:t xml:space="preserve"> By submitting this assignment report electronically, you are deemed to have signed the declaration above.</w:t>
                                </w:r>
                              </w:p>
                              <w:p w14:paraId="3C2FA56B" w14:textId="77777777" w:rsidR="0055153A" w:rsidRDefault="0055153A" w:rsidP="009764CC">
                                <w:pPr>
                                  <w:pStyle w:val="NoSpacing"/>
                                  <w:tabs>
                                    <w:tab w:val="left" w:pos="8647"/>
                                  </w:tabs>
                                  <w:spacing w:before="240"/>
                                  <w:ind w:right="-32"/>
                                  <w:jc w:val="both"/>
                                </w:pPr>
                              </w:p>
                              <w:p w14:paraId="0AE9DFB4" w14:textId="77777777" w:rsidR="009764CC" w:rsidRPr="009764CC" w:rsidRDefault="008E094C" w:rsidP="009764CC">
                                <w:pPr>
                                  <w:pStyle w:val="NoSpacing"/>
                                  <w:tabs>
                                    <w:tab w:val="left" w:pos="8647"/>
                                  </w:tabs>
                                  <w:spacing w:before="240"/>
                                  <w:ind w:right="-32"/>
                                  <w:jc w:val="both"/>
                                  <w:rPr>
                                    <w:color w:val="44546A" w:themeColor="text2"/>
                                  </w:rPr>
                                </w:pPr>
                                <w:sdt>
                                  <w:sdtPr>
                                    <w:id w:val="-505438575"/>
                                    <w:date w:fullDate="2019-09-04T00:00:00Z">
                                      <w:dateFormat w:val="M/d/yyyy"/>
                                      <w:lid w:val="en-US"/>
                                      <w:storeMappedDataAs w:val="dateTime"/>
                                      <w:calendar w:val="gregorian"/>
                                    </w:date>
                                  </w:sdtPr>
                                  <w:sdtEndPr/>
                                  <w:sdtContent>
                                    <w:r w:rsidR="00D12628">
                                      <w:t>9/4/2019</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7155C" id="_x0000_t202" coordsize="21600,21600" o:spt="202" path="m,l,21600r21600,l21600,xe">
                    <v:stroke joinstyle="miter"/>
                    <v:path gradientshapeok="t" o:connecttype="rect"/>
                  </v:shapetype>
                  <v:shape id="Text Box 1" o:spid="_x0000_s1026" type="#_x0000_t202" style="position:absolute;margin-left:0;margin-top:229.65pt;width:472.1pt;height:347.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" filled="f" stroked="f" strokeweight=".5pt">
                    <v:textbox inset="36pt,36pt,36pt,36pt">
                      <w:txbxContent>
                        <w:p w14:paraId="44420BC5" w14:textId="77777777" w:rsidR="0055153A" w:rsidRDefault="0055153A" w:rsidP="0055153A">
                          <w:pPr>
                            <w:pStyle w:val="BodyText2"/>
                            <w:numPr>
                              <w:ilvl w:val="0"/>
                              <w:numId w:val="3"/>
                            </w:numPr>
                            <w:ind w:left="284"/>
                            <w:rPr>
                              <w:rFonts w:asciiTheme="minorHAnsi" w:hAnsiTheme="minorHAnsi"/>
                              <w:i w:val="0"/>
                              <w:sz w:val="22"/>
                              <w:szCs w:val="22"/>
                            </w:rPr>
                          </w:pPr>
                          <w:r w:rsidRPr="00782D47">
                            <w:rPr>
                              <w:rFonts w:asciiTheme="minorHAnsi" w:hAnsiTheme="minorHAnsi"/>
                              <w:i w:val="0"/>
                              <w:sz w:val="22"/>
                              <w:szCs w:val="22"/>
                            </w:rPr>
                            <w:t xml:space="preserve">I declare that all material in this assignment is my own work except where there is clear </w:t>
                          </w:r>
                          <w:r>
                            <w:rPr>
                              <w:rFonts w:asciiTheme="minorHAnsi" w:hAnsiTheme="minorHAnsi"/>
                              <w:i w:val="0"/>
                              <w:sz w:val="22"/>
                              <w:szCs w:val="22"/>
                            </w:rPr>
                            <w:t>reference to the work of others.</w:t>
                          </w:r>
                        </w:p>
                        <w:p w14:paraId="34CA533E" w14:textId="77777777" w:rsidR="009764CC" w:rsidRPr="00012EFC" w:rsidRDefault="0055153A" w:rsidP="00012EFC">
                          <w:pPr>
                            <w:pStyle w:val="BodyText2"/>
                            <w:numPr>
                              <w:ilvl w:val="0"/>
                              <w:numId w:val="3"/>
                            </w:numPr>
                            <w:ind w:left="284"/>
                            <w:jc w:val="left"/>
                            <w:rPr>
                              <w:rFonts w:asciiTheme="minorHAnsi" w:hAnsiTheme="minorHAnsi"/>
                              <w:i w:val="0"/>
                              <w:sz w:val="22"/>
                              <w:szCs w:val="22"/>
                            </w:rPr>
                          </w:pPr>
                          <w:r w:rsidRPr="0028786E">
                            <w:rPr>
                              <w:rFonts w:asciiTheme="minorHAnsi" w:hAnsiTheme="minorHAnsi"/>
                              <w:i w:val="0"/>
                              <w:sz w:val="24"/>
                            </w:rPr>
                            <w:t xml:space="preserve">I have read, understood and agree to the SDSU Policy on Plagiarism and Cheating on the </w:t>
                          </w:r>
                          <w:r>
                            <w:rPr>
                              <w:rFonts w:asciiTheme="minorHAnsi" w:hAnsiTheme="minorHAnsi"/>
                              <w:i w:val="0"/>
                              <w:sz w:val="24"/>
                            </w:rPr>
                            <w:t xml:space="preserve">university </w:t>
                          </w:r>
                          <w:r w:rsidRPr="0028786E">
                            <w:rPr>
                              <w:rFonts w:asciiTheme="minorHAnsi" w:hAnsiTheme="minorHAnsi"/>
                              <w:i w:val="0"/>
                              <w:sz w:val="24"/>
                            </w:rPr>
                            <w:t xml:space="preserve">website at </w:t>
                          </w:r>
                          <w:hyperlink r:id="rId10" w:history="1">
                            <w:r w:rsidRPr="00BB061C">
                              <w:rPr>
                                <w:rStyle w:val="Hyperlink"/>
                                <w:rFonts w:asciiTheme="minorHAnsi" w:hAnsiTheme="minorHAnsi"/>
                                <w:i w:val="0"/>
                                <w:sz w:val="24"/>
                              </w:rPr>
                              <w:t>http://go.sdsu.edu/student_affairs/srr/cheating-plagiarism.aspx</w:t>
                            </w:r>
                          </w:hyperlink>
                          <w:r>
                            <w:rPr>
                              <w:rFonts w:asciiTheme="minorHAnsi" w:hAnsiTheme="minorHAnsi"/>
                              <w:i w:val="0"/>
                              <w:sz w:val="24"/>
                            </w:rPr>
                            <w:t xml:space="preserve"> </w:t>
                          </w:r>
                          <w:r w:rsidRPr="0028786E">
                            <w:rPr>
                              <w:rFonts w:asciiTheme="minorHAnsi" w:hAnsiTheme="minorHAnsi"/>
                              <w:i w:val="0"/>
                              <w:sz w:val="24"/>
                            </w:rPr>
                            <w:t>, the syllabus and the student-teacher contract for the  consequences of plagiarism, including both academic and punitive sanctions.</w:t>
                          </w:r>
                        </w:p>
                        <w:p w14:paraId="50E840B9" w14:textId="77777777" w:rsidR="00012EFC" w:rsidRPr="0055153A" w:rsidRDefault="00012EFC" w:rsidP="00012EFC">
                          <w:pPr>
                            <w:pStyle w:val="BodyText2"/>
                            <w:ind w:left="-76"/>
                            <w:jc w:val="left"/>
                            <w:rPr>
                              <w:rFonts w:asciiTheme="minorHAnsi" w:hAnsiTheme="minorHAnsi"/>
                              <w:i w:val="0"/>
                              <w:sz w:val="22"/>
                              <w:szCs w:val="22"/>
                            </w:rPr>
                          </w:pPr>
                          <w:r>
                            <w:rPr>
                              <w:rFonts w:asciiTheme="minorHAnsi" w:hAnsiTheme="minorHAnsi"/>
                              <w:i w:val="0"/>
                              <w:sz w:val="24"/>
                            </w:rPr>
                            <w:t>___________________________________________________________________</w:t>
                          </w:r>
                        </w:p>
                        <w:p w14:paraId="7907D2D1" w14:textId="77777777" w:rsidR="0055153A" w:rsidRPr="00012EFC" w:rsidRDefault="00012EFC" w:rsidP="00012EFC">
                          <w:pPr>
                            <w:pStyle w:val="NoSpacing"/>
                            <w:tabs>
                              <w:tab w:val="left" w:pos="8647"/>
                            </w:tabs>
                            <w:ind w:right="-32"/>
                            <w:jc w:val="both"/>
                            <w:rPr>
                              <w:sz w:val="20"/>
                              <w:szCs w:val="20"/>
                            </w:rPr>
                          </w:pPr>
                          <w:r w:rsidRPr="00012EFC">
                            <w:rPr>
                              <w:i/>
                              <w:sz w:val="20"/>
                              <w:szCs w:val="20"/>
                            </w:rPr>
                            <w:t>Remark</w:t>
                          </w:r>
                          <w:r>
                            <w:rPr>
                              <w:i/>
                              <w:sz w:val="20"/>
                              <w:szCs w:val="20"/>
                            </w:rPr>
                            <w:t>*.</w:t>
                          </w:r>
                          <w:r w:rsidRPr="00012EFC">
                            <w:rPr>
                              <w:i/>
                              <w:sz w:val="20"/>
                              <w:szCs w:val="20"/>
                            </w:rPr>
                            <w:t xml:space="preserve"> By submitting this assignment report electronically, you are deemed to have signed the declaration above.</w:t>
                          </w:r>
                        </w:p>
                        <w:p w14:paraId="3C2FA56B" w14:textId="77777777" w:rsidR="0055153A" w:rsidRDefault="0055153A" w:rsidP="009764CC">
                          <w:pPr>
                            <w:pStyle w:val="NoSpacing"/>
                            <w:tabs>
                              <w:tab w:val="left" w:pos="8647"/>
                            </w:tabs>
                            <w:spacing w:before="240"/>
                            <w:ind w:right="-32"/>
                            <w:jc w:val="both"/>
                          </w:pPr>
                        </w:p>
                        <w:p w14:paraId="0AE9DFB4" w14:textId="77777777" w:rsidR="009764CC" w:rsidRPr="009764CC" w:rsidRDefault="008E094C" w:rsidP="009764CC">
                          <w:pPr>
                            <w:pStyle w:val="NoSpacing"/>
                            <w:tabs>
                              <w:tab w:val="left" w:pos="8647"/>
                            </w:tabs>
                            <w:spacing w:before="240"/>
                            <w:ind w:right="-32"/>
                            <w:jc w:val="both"/>
                            <w:rPr>
                              <w:color w:val="44546A" w:themeColor="text2"/>
                            </w:rPr>
                          </w:pPr>
                          <w:sdt>
                            <w:sdtPr>
                              <w:id w:val="-505438575"/>
                              <w:date w:fullDate="2019-09-04T00:00:00Z">
                                <w:dateFormat w:val="M/d/yyyy"/>
                                <w:lid w:val="en-US"/>
                                <w:storeMappedDataAs w:val="dateTime"/>
                                <w:calendar w:val="gregorian"/>
                              </w:date>
                            </w:sdtPr>
                            <w:sdtEndPr/>
                            <w:sdtContent>
                              <w:r w:rsidR="00D12628">
                                <w:t>9/4/2019</w:t>
                              </w:r>
                            </w:sdtContent>
                          </w:sdt>
                        </w:p>
                      </w:txbxContent>
                    </v:textbox>
                    <w10:wrap anchorx="margin"/>
                  </v:shape>
                </w:pict>
              </mc:Fallback>
            </mc:AlternateContent>
          </w:r>
          <w:r>
            <w:rPr>
              <w:noProof/>
              <w:lang w:val="es-MX" w:eastAsia="es-MX"/>
            </w:rPr>
            <mc:AlternateContent>
              <mc:Choice Requires="wps">
                <w:drawing>
                  <wp:anchor distT="0" distB="0" distL="114300" distR="114300" simplePos="0" relativeHeight="251659264" behindDoc="1" locked="0" layoutInCell="1" allowOverlap="1" wp14:anchorId="1738A8CA" wp14:editId="73B0067A">
                    <wp:simplePos x="0" y="0"/>
                    <wp:positionH relativeFrom="margin">
                      <wp:posOffset>68186</wp:posOffset>
                    </wp:positionH>
                    <wp:positionV relativeFrom="paragraph">
                      <wp:posOffset>966886</wp:posOffset>
                    </wp:positionV>
                    <wp:extent cx="5927834" cy="2459421"/>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5927834" cy="2459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5346" w14:textId="77777777" w:rsidR="002F1404" w:rsidRPr="009764CC" w:rsidRDefault="008E094C" w:rsidP="00C12D23">
                                <w:pPr>
                                  <w:pStyle w:val="NoSpacing"/>
                                  <w:pBdr>
                                    <w:bottom w:val="single" w:sz="6" w:space="4" w:color="7F7F7F" w:themeColor="text1" w:themeTint="80"/>
                                  </w:pBdr>
                                  <w:tabs>
                                    <w:tab w:val="left" w:pos="9214"/>
                                  </w:tabs>
                                  <w:ind w:left="-426" w:right="-36"/>
                                  <w:rPr>
                                    <w:rFonts w:asciiTheme="majorHAnsi" w:eastAsiaTheme="majorEastAsia" w:hAnsiTheme="majorHAnsi" w:cstheme="majorBidi"/>
                                    <w:sz w:val="56"/>
                                    <w:szCs w:val="56"/>
                                  </w:rPr>
                                </w:pPr>
                                <w:sdt>
                                  <w:sdtPr>
                                    <w:rPr>
                                      <w:rFonts w:asciiTheme="majorHAnsi" w:eastAsiaTheme="majorEastAsia" w:hAnsiTheme="majorHAnsi" w:cstheme="majorBidi"/>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B7257E" w:rsidRPr="009764CC">
                                      <w:rPr>
                                        <w:rFonts w:asciiTheme="majorHAnsi" w:eastAsiaTheme="majorEastAsia" w:hAnsiTheme="majorHAnsi" w:cstheme="majorBidi"/>
                                        <w:sz w:val="56"/>
                                        <w:szCs w:val="56"/>
                                      </w:rPr>
                                      <w:t>[</w:t>
                                    </w:r>
                                    <w:r w:rsidR="00D12628">
                                      <w:rPr>
                                        <w:rFonts w:asciiTheme="majorHAnsi" w:eastAsiaTheme="majorEastAsia" w:hAnsiTheme="majorHAnsi" w:cstheme="majorBidi"/>
                                        <w:sz w:val="56"/>
                                        <w:szCs w:val="56"/>
                                      </w:rPr>
                                      <w:t>Homework</w:t>
                                    </w:r>
                                    <w:r w:rsidR="00B7257E" w:rsidRPr="009764CC">
                                      <w:rPr>
                                        <w:rFonts w:asciiTheme="majorHAnsi" w:eastAsiaTheme="majorEastAsia" w:hAnsiTheme="majorHAnsi" w:cstheme="majorBidi"/>
                                        <w:sz w:val="56"/>
                                        <w:szCs w:val="56"/>
                                      </w:rPr>
                                      <w:t xml:space="preserve"> #</w:t>
                                    </w:r>
                                    <w:r w:rsidR="00D12628">
                                      <w:rPr>
                                        <w:rFonts w:asciiTheme="majorHAnsi" w:eastAsiaTheme="majorEastAsia" w:hAnsiTheme="majorHAnsi" w:cstheme="majorBidi"/>
                                        <w:sz w:val="56"/>
                                        <w:szCs w:val="56"/>
                                      </w:rPr>
                                      <w:t>1</w:t>
                                    </w:r>
                                    <w:r w:rsidR="00B7257E" w:rsidRPr="009764CC">
                                      <w:rPr>
                                        <w:rFonts w:asciiTheme="majorHAnsi" w:eastAsiaTheme="majorEastAsia" w:hAnsiTheme="majorHAnsi" w:cstheme="majorBidi"/>
                                        <w:sz w:val="56"/>
                                        <w:szCs w:val="56"/>
                                      </w:rPr>
                                      <w:t>]</w:t>
                                    </w:r>
                                  </w:sdtContent>
                                </w:sdt>
                              </w:p>
                              <w:sdt>
                                <w:sdtPr>
                                  <w:rPr>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0D8AE99" w14:textId="55B3D822" w:rsidR="002F1404" w:rsidRPr="009764CC" w:rsidRDefault="002F1404" w:rsidP="00C12D23">
                                    <w:pPr>
                                      <w:pStyle w:val="NoSpacing"/>
                                      <w:tabs>
                                        <w:tab w:val="left" w:pos="9214"/>
                                      </w:tabs>
                                      <w:spacing w:before="240"/>
                                      <w:ind w:left="-426" w:right="858"/>
                                      <w:rPr>
                                        <w:caps/>
                                        <w:sz w:val="36"/>
                                        <w:szCs w:val="36"/>
                                      </w:rPr>
                                    </w:pPr>
                                    <w:r w:rsidRPr="009764CC">
                                      <w:rPr>
                                        <w:caps/>
                                        <w:sz w:val="36"/>
                                        <w:szCs w:val="36"/>
                                      </w:rPr>
                                      <w:t>[</w:t>
                                    </w:r>
                                    <w:r w:rsidR="00C45C08">
                                      <w:rPr>
                                        <w:sz w:val="36"/>
                                        <w:szCs w:val="36"/>
                                      </w:rPr>
                                      <w:t>HW1</w:t>
                                    </w:r>
                                    <w:r w:rsidRPr="009764CC">
                                      <w:rPr>
                                        <w:caps/>
                                        <w:sz w:val="36"/>
                                        <w:szCs w:val="36"/>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8A8CA" id="Text Box 122" o:spid="_x0000_s1027" type="#_x0000_t202" style="position:absolute;margin-left:5.35pt;margin-top:76.15pt;width:466.75pt;height:193.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" filled="f" stroked="f" strokeweight=".5pt">
                    <v:textbox inset="36pt,36pt,36pt,36pt">
                      <w:txbxContent>
                        <w:p w14:paraId="77855346" w14:textId="77777777" w:rsidR="002F1404" w:rsidRPr="009764CC" w:rsidRDefault="008E094C" w:rsidP="00C12D23">
                          <w:pPr>
                            <w:pStyle w:val="NoSpacing"/>
                            <w:pBdr>
                              <w:bottom w:val="single" w:sz="6" w:space="4" w:color="7F7F7F" w:themeColor="text1" w:themeTint="80"/>
                            </w:pBdr>
                            <w:tabs>
                              <w:tab w:val="left" w:pos="9214"/>
                            </w:tabs>
                            <w:ind w:left="-426" w:right="-36"/>
                            <w:rPr>
                              <w:rFonts w:asciiTheme="majorHAnsi" w:eastAsiaTheme="majorEastAsia" w:hAnsiTheme="majorHAnsi" w:cstheme="majorBidi"/>
                              <w:sz w:val="56"/>
                              <w:szCs w:val="56"/>
                            </w:rPr>
                          </w:pPr>
                          <w:sdt>
                            <w:sdtPr>
                              <w:rPr>
                                <w:rFonts w:asciiTheme="majorHAnsi" w:eastAsiaTheme="majorEastAsia" w:hAnsiTheme="majorHAnsi" w:cstheme="majorBidi"/>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B7257E" w:rsidRPr="009764CC">
                                <w:rPr>
                                  <w:rFonts w:asciiTheme="majorHAnsi" w:eastAsiaTheme="majorEastAsia" w:hAnsiTheme="majorHAnsi" w:cstheme="majorBidi"/>
                                  <w:sz w:val="56"/>
                                  <w:szCs w:val="56"/>
                                </w:rPr>
                                <w:t>[</w:t>
                              </w:r>
                              <w:r w:rsidR="00D12628">
                                <w:rPr>
                                  <w:rFonts w:asciiTheme="majorHAnsi" w:eastAsiaTheme="majorEastAsia" w:hAnsiTheme="majorHAnsi" w:cstheme="majorBidi"/>
                                  <w:sz w:val="56"/>
                                  <w:szCs w:val="56"/>
                                </w:rPr>
                                <w:t>Homework</w:t>
                              </w:r>
                              <w:r w:rsidR="00B7257E" w:rsidRPr="009764CC">
                                <w:rPr>
                                  <w:rFonts w:asciiTheme="majorHAnsi" w:eastAsiaTheme="majorEastAsia" w:hAnsiTheme="majorHAnsi" w:cstheme="majorBidi"/>
                                  <w:sz w:val="56"/>
                                  <w:szCs w:val="56"/>
                                </w:rPr>
                                <w:t xml:space="preserve"> #</w:t>
                              </w:r>
                              <w:r w:rsidR="00D12628">
                                <w:rPr>
                                  <w:rFonts w:asciiTheme="majorHAnsi" w:eastAsiaTheme="majorEastAsia" w:hAnsiTheme="majorHAnsi" w:cstheme="majorBidi"/>
                                  <w:sz w:val="56"/>
                                  <w:szCs w:val="56"/>
                                </w:rPr>
                                <w:t>1</w:t>
                              </w:r>
                              <w:r w:rsidR="00B7257E" w:rsidRPr="009764CC">
                                <w:rPr>
                                  <w:rFonts w:asciiTheme="majorHAnsi" w:eastAsiaTheme="majorEastAsia" w:hAnsiTheme="majorHAnsi" w:cstheme="majorBidi"/>
                                  <w:sz w:val="56"/>
                                  <w:szCs w:val="56"/>
                                </w:rPr>
                                <w:t>]</w:t>
                              </w:r>
                            </w:sdtContent>
                          </w:sdt>
                        </w:p>
                        <w:sdt>
                          <w:sdtPr>
                            <w:rPr>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0D8AE99" w14:textId="55B3D822" w:rsidR="002F1404" w:rsidRPr="009764CC" w:rsidRDefault="002F1404" w:rsidP="00C12D23">
                              <w:pPr>
                                <w:pStyle w:val="NoSpacing"/>
                                <w:tabs>
                                  <w:tab w:val="left" w:pos="9214"/>
                                </w:tabs>
                                <w:spacing w:before="240"/>
                                <w:ind w:left="-426" w:right="858"/>
                                <w:rPr>
                                  <w:caps/>
                                  <w:sz w:val="36"/>
                                  <w:szCs w:val="36"/>
                                </w:rPr>
                              </w:pPr>
                              <w:r w:rsidRPr="009764CC">
                                <w:rPr>
                                  <w:caps/>
                                  <w:sz w:val="36"/>
                                  <w:szCs w:val="36"/>
                                </w:rPr>
                                <w:t>[</w:t>
                              </w:r>
                              <w:r w:rsidR="00C45C08">
                                <w:rPr>
                                  <w:sz w:val="36"/>
                                  <w:szCs w:val="36"/>
                                </w:rPr>
                                <w:t>HW1</w:t>
                              </w:r>
                              <w:r w:rsidRPr="009764CC">
                                <w:rPr>
                                  <w:caps/>
                                  <w:sz w:val="36"/>
                                  <w:szCs w:val="36"/>
                                </w:rPr>
                                <w:t>]</w:t>
                              </w:r>
                            </w:p>
                          </w:sdtContent>
                        </w:sdt>
                      </w:txbxContent>
                    </v:textbox>
                    <w10:wrap anchorx="margin"/>
                  </v:shape>
                </w:pict>
              </mc:Fallback>
            </mc:AlternateContent>
          </w:r>
          <w:r w:rsidR="00C12D23">
            <w:rPr>
              <w:noProof/>
              <w:lang w:val="es-MX" w:eastAsia="es-MX"/>
            </w:rPr>
            <mc:AlternateContent>
              <mc:Choice Requires="wps">
                <w:drawing>
                  <wp:inline distT="0" distB="0" distL="0" distR="0" wp14:anchorId="42F55FE5" wp14:editId="5A6CAB7B">
                    <wp:extent cx="6458551" cy="1232452"/>
                    <wp:effectExtent l="0" t="0" r="0" b="0"/>
                    <wp:docPr id="121" name="Rectangle 121"/>
                    <wp:cNvGraphicFramePr/>
                    <a:graphic xmlns:a="http://schemas.openxmlformats.org/drawingml/2006/main">
                      <a:graphicData uri="http://schemas.microsoft.com/office/word/2010/wordprocessingShape">
                        <wps:wsp>
                          <wps:cNvSpPr/>
                          <wps:spPr>
                            <a:xfrm>
                              <a:off x="0" y="0"/>
                              <a:ext cx="6458551" cy="123245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AEC6D88" w14:textId="77777777" w:rsidR="00C12D23" w:rsidRDefault="009764CC" w:rsidP="00C12D23">
                                <w:pPr>
                                  <w:pStyle w:val="NoSpacing"/>
                                  <w:rPr>
                                    <w:caps/>
                                  </w:rPr>
                                </w:pPr>
                                <w:r>
                                  <w:rPr>
                                    <w:sz w:val="24"/>
                                    <w:szCs w:val="24"/>
                                  </w:rPr>
                                  <w:t>Ckick below to enter/change your</w:t>
                                </w:r>
                                <w:r w:rsidR="00C12D23" w:rsidRPr="009764CC">
                                  <w:rPr>
                                    <w:sz w:val="24"/>
                                    <w:szCs w:val="24"/>
                                  </w:rPr>
                                  <w:t xml:space="preserve"> Name and RedID</w:t>
                                </w:r>
                                <w:r w:rsidR="00BC3E6F" w:rsidRPr="009764CC">
                                  <w:t xml:space="preserve"> </w:t>
                                </w:r>
                              </w:p>
                              <w:p w14:paraId="2B32ADBC" w14:textId="77777777" w:rsidR="00C12D23" w:rsidRDefault="00C12D23" w:rsidP="00C12D23">
                                <w:pPr>
                                  <w:pStyle w:val="NoSpacing"/>
                                  <w:rPr>
                                    <w:caps/>
                                  </w:rPr>
                                </w:pPr>
                              </w:p>
                              <w:p w14:paraId="523FC908" w14:textId="77777777" w:rsidR="00C12D23" w:rsidRPr="002F1404" w:rsidRDefault="008E094C" w:rsidP="00C12D23">
                                <w:pPr>
                                  <w:pStyle w:val="NoSpacing"/>
                                  <w:rPr>
                                    <w:caps/>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tudent's Name and Red ID"/>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D1262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Ethan Nagelvoort, 821234668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inline>
                </w:drawing>
              </mc:Choice>
              <mc:Fallback>
                <w:pict>
                  <v:rect w14:anchorId="42F55FE5" id="Rectangle 121" o:spid="_x0000_s1028" style="width:508.55pt;height:97.0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" filled="f" stroked="f" strokeweight="1pt">
                    <v:textbox inset="36pt,14.4pt,36pt,36pt">
                      <w:txbxContent>
                        <w:p w14:paraId="0AEC6D88" w14:textId="77777777" w:rsidR="00C12D23" w:rsidRDefault="009764CC" w:rsidP="00C12D23">
                          <w:pPr>
                            <w:pStyle w:val="NoSpacing"/>
                            <w:rPr>
                              <w:caps/>
                            </w:rPr>
                          </w:pPr>
                          <w:r>
                            <w:rPr>
                              <w:sz w:val="24"/>
                              <w:szCs w:val="24"/>
                            </w:rPr>
                            <w:t>Ckick below to enter/change your</w:t>
                          </w:r>
                          <w:r w:rsidR="00C12D23" w:rsidRPr="009764CC">
                            <w:rPr>
                              <w:sz w:val="24"/>
                              <w:szCs w:val="24"/>
                            </w:rPr>
                            <w:t xml:space="preserve"> Name and RedID</w:t>
                          </w:r>
                          <w:r w:rsidR="00BC3E6F" w:rsidRPr="009764CC">
                            <w:t xml:space="preserve"> </w:t>
                          </w:r>
                        </w:p>
                        <w:p w14:paraId="2B32ADBC" w14:textId="77777777" w:rsidR="00C12D23" w:rsidRDefault="00C12D23" w:rsidP="00C12D23">
                          <w:pPr>
                            <w:pStyle w:val="NoSpacing"/>
                            <w:rPr>
                              <w:caps/>
                            </w:rPr>
                          </w:pPr>
                        </w:p>
                        <w:p w14:paraId="523FC908" w14:textId="77777777" w:rsidR="00C12D23" w:rsidRPr="002F1404" w:rsidRDefault="008E094C" w:rsidP="00C12D23">
                          <w:pPr>
                            <w:pStyle w:val="NoSpacing"/>
                            <w:rPr>
                              <w:caps/>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tudent's Name and Red ID"/>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D1262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Ethan Nagelvoort, 821234668</w:t>
                              </w:r>
                            </w:sdtContent>
                          </w:sdt>
                        </w:p>
                      </w:txbxContent>
                    </v:textbox>
                    <w10:anchorlock/>
                  </v:rect>
                </w:pict>
              </mc:Fallback>
            </mc:AlternateContent>
          </w:r>
          <w:r w:rsidR="002F1404">
            <w:br w:type="page"/>
          </w:r>
        </w:p>
      </w:sdtContent>
    </w:sdt>
    <w:p w14:paraId="3FCF4296" w14:textId="77777777" w:rsidR="002F1404" w:rsidRPr="00B7257E" w:rsidRDefault="00F62575" w:rsidP="002F1404">
      <w:pPr>
        <w:pageBreakBefore/>
        <w:autoSpaceDE w:val="0"/>
        <w:autoSpaceDN w:val="0"/>
        <w:adjustRightInd w:val="0"/>
        <w:spacing w:after="0" w:line="240" w:lineRule="auto"/>
        <w:ind w:left="357"/>
        <w:rPr>
          <w:rFonts w:cs="Times New Roman"/>
          <w:sz w:val="28"/>
          <w:szCs w:val="28"/>
        </w:rPr>
      </w:pPr>
      <w:r>
        <w:rPr>
          <w:rFonts w:cs="Times New Roman"/>
          <w:b/>
          <w:sz w:val="28"/>
          <w:szCs w:val="28"/>
        </w:rPr>
        <w:lastRenderedPageBreak/>
        <w:t>Co</w:t>
      </w:r>
      <w:r w:rsidR="002F1404" w:rsidRPr="002F1404">
        <w:rPr>
          <w:rFonts w:cs="Times New Roman"/>
          <w:b/>
          <w:sz w:val="28"/>
          <w:szCs w:val="28"/>
        </w:rPr>
        <w:t>ntent</w:t>
      </w:r>
      <w:r w:rsidR="00B7257E">
        <w:rPr>
          <w:rFonts w:cs="Times New Roman"/>
          <w:b/>
          <w:sz w:val="28"/>
          <w:szCs w:val="28"/>
        </w:rPr>
        <w:t xml:space="preserve"> </w:t>
      </w:r>
    </w:p>
    <w:p w14:paraId="0D3A4C16" w14:textId="77777777" w:rsidR="00B7257E" w:rsidRPr="00B7257E" w:rsidRDefault="00B7257E" w:rsidP="00B7257E">
      <w:pPr>
        <w:autoSpaceDE w:val="0"/>
        <w:autoSpaceDN w:val="0"/>
        <w:adjustRightInd w:val="0"/>
        <w:spacing w:after="0" w:line="240" w:lineRule="auto"/>
        <w:ind w:left="360"/>
        <w:rPr>
          <w:rFonts w:cs="Times New Roman"/>
          <w:sz w:val="20"/>
          <w:szCs w:val="20"/>
        </w:rPr>
      </w:pPr>
      <w:r w:rsidRPr="00B7257E">
        <w:rPr>
          <w:rFonts w:cs="Times New Roman"/>
          <w:sz w:val="20"/>
          <w:szCs w:val="20"/>
        </w:rPr>
        <w:t>(</w:t>
      </w:r>
      <w:r>
        <w:rPr>
          <w:rFonts w:cs="Times New Roman"/>
          <w:sz w:val="20"/>
          <w:szCs w:val="20"/>
        </w:rPr>
        <w:t xml:space="preserve">* - </w:t>
      </w:r>
      <w:r w:rsidRPr="00B7257E">
        <w:rPr>
          <w:rFonts w:cs="Times New Roman"/>
          <w:sz w:val="20"/>
          <w:szCs w:val="20"/>
        </w:rPr>
        <w:t>Mandatory)</w:t>
      </w:r>
    </w:p>
    <w:p w14:paraId="1085A86F" w14:textId="77777777" w:rsidR="00B7257E" w:rsidRDefault="00B7257E" w:rsidP="00B7257E">
      <w:pPr>
        <w:autoSpaceDE w:val="0"/>
        <w:autoSpaceDN w:val="0"/>
        <w:adjustRightInd w:val="0"/>
        <w:spacing w:after="0" w:line="240" w:lineRule="auto"/>
        <w:ind w:left="360"/>
        <w:rPr>
          <w:rFonts w:cs="Times New Roman"/>
          <w:sz w:val="24"/>
          <w:szCs w:val="24"/>
        </w:rPr>
      </w:pPr>
    </w:p>
    <w:p w14:paraId="729B65E4" w14:textId="77777777" w:rsidR="00B7257E" w:rsidRPr="00B7257E" w:rsidRDefault="00B7257E" w:rsidP="00B7257E">
      <w:pPr>
        <w:autoSpaceDE w:val="0"/>
        <w:autoSpaceDN w:val="0"/>
        <w:adjustRightInd w:val="0"/>
        <w:spacing w:after="0" w:line="240" w:lineRule="auto"/>
        <w:ind w:left="360"/>
        <w:rPr>
          <w:rFonts w:cs="Times New Roman"/>
          <w:sz w:val="24"/>
          <w:szCs w:val="24"/>
        </w:rPr>
      </w:pPr>
      <w:r>
        <w:rPr>
          <w:rFonts w:cs="Times New Roman"/>
          <w:sz w:val="24"/>
          <w:szCs w:val="24"/>
        </w:rPr>
        <w:t xml:space="preserve">1*. </w:t>
      </w:r>
      <w:r w:rsidRPr="00B7257E">
        <w:rPr>
          <w:rFonts w:cs="Times New Roman"/>
          <w:sz w:val="24"/>
          <w:szCs w:val="24"/>
        </w:rPr>
        <w:t>D</w:t>
      </w:r>
      <w:r w:rsidR="002F1404" w:rsidRPr="00B7257E">
        <w:rPr>
          <w:rFonts w:cs="Times New Roman"/>
          <w:sz w:val="24"/>
          <w:szCs w:val="24"/>
        </w:rPr>
        <w:t>escription</w:t>
      </w:r>
      <w:r w:rsidRPr="00B7257E">
        <w:rPr>
          <w:rFonts w:cs="Times New Roman"/>
          <w:sz w:val="24"/>
          <w:szCs w:val="24"/>
        </w:rPr>
        <w:t xml:space="preserve"> of the problem</w:t>
      </w:r>
      <w:r>
        <w:rPr>
          <w:rFonts w:cs="Times New Roman"/>
          <w:sz w:val="24"/>
          <w:szCs w:val="24"/>
        </w:rPr>
        <w:t>/method</w:t>
      </w:r>
    </w:p>
    <w:p w14:paraId="4EA0C52D" w14:textId="77777777" w:rsidR="002F1404" w:rsidRDefault="00D12628" w:rsidP="002F1404">
      <w:pPr>
        <w:autoSpaceDE w:val="0"/>
        <w:autoSpaceDN w:val="0"/>
        <w:adjustRightInd w:val="0"/>
        <w:spacing w:after="0" w:line="240" w:lineRule="auto"/>
        <w:ind w:left="360"/>
        <w:rPr>
          <w:rFonts w:cs="Times New Roman"/>
          <w:sz w:val="24"/>
          <w:szCs w:val="24"/>
        </w:rPr>
      </w:pPr>
      <w:r>
        <w:rPr>
          <w:rFonts w:cs="Times New Roman"/>
          <w:sz w:val="24"/>
          <w:szCs w:val="24"/>
        </w:rPr>
        <w:t xml:space="preserve">       </w:t>
      </w:r>
      <w:r w:rsidR="00C13920">
        <w:rPr>
          <w:rFonts w:cs="Times New Roman"/>
          <w:sz w:val="24"/>
          <w:szCs w:val="24"/>
        </w:rPr>
        <w:t xml:space="preserve">Complete two functions given in the template. The first is the computeArea functions which returns a float and takes in two int pointers and one int as parameters. This function is meant to find the area of either a triangle, square/rectangle, or circle. The int determines which shape the function is finding the area for and the two int pointers represent the dimensions of the shape. </w:t>
      </w:r>
      <w:r w:rsidR="0044704F">
        <w:rPr>
          <w:rFonts w:cs="Times New Roman"/>
          <w:sz w:val="24"/>
          <w:szCs w:val="24"/>
        </w:rPr>
        <w:t xml:space="preserve">For this function I used if statements for each shape and math calculations within each if statement to find the area. </w:t>
      </w:r>
    </w:p>
    <w:p w14:paraId="08B9382D" w14:textId="77777777" w:rsidR="0044704F" w:rsidRDefault="0044704F" w:rsidP="002F1404">
      <w:pPr>
        <w:autoSpaceDE w:val="0"/>
        <w:autoSpaceDN w:val="0"/>
        <w:adjustRightInd w:val="0"/>
        <w:spacing w:after="0" w:line="240" w:lineRule="auto"/>
        <w:ind w:left="360"/>
        <w:rPr>
          <w:rFonts w:cs="Times New Roman"/>
          <w:sz w:val="24"/>
          <w:szCs w:val="24"/>
        </w:rPr>
      </w:pPr>
      <w:r>
        <w:rPr>
          <w:rFonts w:cs="Times New Roman"/>
          <w:sz w:val="24"/>
          <w:szCs w:val="24"/>
        </w:rPr>
        <w:tab/>
        <w:t>The second function is the numTimesAppears function which returns the number of times a chosen char appears in a string. Hence, the function returns an int and takes in a char pointer, which represents the string and a char as the parameters. For this function, I used a for statement to traverse through the string and an if statement to see if the given char matches the char the for statement is currently on. If so, then an int called count will increase by one and after the for statement, count is returned.</w:t>
      </w:r>
    </w:p>
    <w:p w14:paraId="44ACCE3F" w14:textId="77777777" w:rsidR="003C5854" w:rsidRPr="002F1404" w:rsidRDefault="003C5854" w:rsidP="002F1404">
      <w:pPr>
        <w:autoSpaceDE w:val="0"/>
        <w:autoSpaceDN w:val="0"/>
        <w:adjustRightInd w:val="0"/>
        <w:spacing w:after="0" w:line="240" w:lineRule="auto"/>
        <w:ind w:left="360"/>
        <w:rPr>
          <w:rFonts w:cs="Times New Roman"/>
          <w:sz w:val="24"/>
          <w:szCs w:val="24"/>
        </w:rPr>
      </w:pPr>
    </w:p>
    <w:p w14:paraId="34710DB2" w14:textId="77777777" w:rsidR="00B7257E" w:rsidRDefault="00B7257E" w:rsidP="002F1404">
      <w:pPr>
        <w:autoSpaceDE w:val="0"/>
        <w:autoSpaceDN w:val="0"/>
        <w:adjustRightInd w:val="0"/>
        <w:spacing w:after="0" w:line="240" w:lineRule="auto"/>
        <w:ind w:left="360"/>
        <w:rPr>
          <w:rFonts w:cs="Times New Roman"/>
          <w:sz w:val="24"/>
          <w:szCs w:val="24"/>
        </w:rPr>
      </w:pPr>
      <w:r>
        <w:rPr>
          <w:rFonts w:cs="Times New Roman"/>
          <w:sz w:val="24"/>
          <w:szCs w:val="24"/>
        </w:rPr>
        <w:t>2. Pseudocode (if required</w:t>
      </w:r>
      <w:r w:rsidR="006C5024">
        <w:rPr>
          <w:rFonts w:cs="Times New Roman"/>
          <w:sz w:val="24"/>
          <w:szCs w:val="24"/>
        </w:rPr>
        <w:t xml:space="preserve">. Mandatory </w:t>
      </w:r>
      <w:r w:rsidR="006C5024" w:rsidRPr="006C5024">
        <w:rPr>
          <w:rFonts w:cs="Times New Roman"/>
          <w:sz w:val="24"/>
          <w:szCs w:val="24"/>
        </w:rPr>
        <w:t>for the Lab as</w:t>
      </w:r>
      <w:r w:rsidR="006C5024">
        <w:rPr>
          <w:rFonts w:cs="Times New Roman"/>
          <w:sz w:val="24"/>
          <w:szCs w:val="24"/>
        </w:rPr>
        <w:t>signments, starting from #5 and Projects</w:t>
      </w:r>
      <w:r>
        <w:rPr>
          <w:rFonts w:cs="Times New Roman"/>
          <w:sz w:val="24"/>
          <w:szCs w:val="24"/>
        </w:rPr>
        <w:t>)</w:t>
      </w:r>
    </w:p>
    <w:p w14:paraId="70273217" w14:textId="77777777" w:rsidR="00B7257E" w:rsidRDefault="00B7257E" w:rsidP="002F1404">
      <w:pPr>
        <w:autoSpaceDE w:val="0"/>
        <w:autoSpaceDN w:val="0"/>
        <w:adjustRightInd w:val="0"/>
        <w:spacing w:after="0" w:line="240" w:lineRule="auto"/>
        <w:ind w:left="360"/>
        <w:rPr>
          <w:rFonts w:cs="Times New Roman"/>
          <w:sz w:val="24"/>
          <w:szCs w:val="24"/>
        </w:rPr>
      </w:pPr>
    </w:p>
    <w:p w14:paraId="2AB980B0" w14:textId="77777777" w:rsidR="003C5854" w:rsidRDefault="003C5854" w:rsidP="002F1404">
      <w:pPr>
        <w:autoSpaceDE w:val="0"/>
        <w:autoSpaceDN w:val="0"/>
        <w:adjustRightInd w:val="0"/>
        <w:spacing w:after="0" w:line="240" w:lineRule="auto"/>
        <w:ind w:left="360"/>
        <w:rPr>
          <w:rFonts w:cs="Times New Roman"/>
          <w:sz w:val="24"/>
          <w:szCs w:val="24"/>
        </w:rPr>
      </w:pPr>
    </w:p>
    <w:p w14:paraId="5A03C4DB" w14:textId="14F0AE92" w:rsidR="00784F92" w:rsidRPr="002F1404" w:rsidRDefault="00B7257E" w:rsidP="00784F92">
      <w:pPr>
        <w:autoSpaceDE w:val="0"/>
        <w:autoSpaceDN w:val="0"/>
        <w:adjustRightInd w:val="0"/>
        <w:spacing w:after="0" w:line="240" w:lineRule="auto"/>
        <w:ind w:left="360"/>
        <w:rPr>
          <w:rFonts w:cs="Times New Roman"/>
          <w:sz w:val="24"/>
          <w:szCs w:val="24"/>
        </w:rPr>
      </w:pPr>
      <w:r>
        <w:rPr>
          <w:rFonts w:cs="Times New Roman"/>
          <w:sz w:val="24"/>
          <w:szCs w:val="24"/>
        </w:rPr>
        <w:t>3*</w:t>
      </w:r>
      <w:r w:rsidR="002F1404" w:rsidRPr="002F1404">
        <w:rPr>
          <w:rFonts w:cs="Times New Roman"/>
          <w:sz w:val="24"/>
          <w:szCs w:val="24"/>
        </w:rPr>
        <w:t>. C</w:t>
      </w:r>
      <w:r w:rsidR="002F1404">
        <w:rPr>
          <w:rFonts w:cs="Times New Roman"/>
          <w:sz w:val="24"/>
          <w:szCs w:val="24"/>
        </w:rPr>
        <w:t>-c</w:t>
      </w:r>
      <w:r w:rsidR="002F1404" w:rsidRPr="002F1404">
        <w:rPr>
          <w:rFonts w:cs="Times New Roman"/>
          <w:sz w:val="24"/>
          <w:szCs w:val="24"/>
        </w:rPr>
        <w:t>ode</w:t>
      </w:r>
    </w:p>
    <w:p w14:paraId="02003EF0"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w:t>
      </w:r>
    </w:p>
    <w:p w14:paraId="5E7B2B1E"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SEGGER MICROCONTROLLER GmbH &amp; Co. KG                 *</w:t>
      </w:r>
    </w:p>
    <w:p w14:paraId="36320501"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Solutions for real time microcontroller applications         *</w:t>
      </w:r>
    </w:p>
    <w:p w14:paraId="37F6BF72"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w:t>
      </w:r>
    </w:p>
    <w:p w14:paraId="101B4837"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w:t>
      </w:r>
    </w:p>
    <w:p w14:paraId="01AE2A9E"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(c) 2014 - 2016  SEGGER Microcontroller GmbH &amp; Co. KG        *</w:t>
      </w:r>
    </w:p>
    <w:p w14:paraId="11A5B190"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w:t>
      </w:r>
    </w:p>
    <w:p w14:paraId="1C99A3B4"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www.segger.com     Support: support@segger.com               *</w:t>
      </w:r>
    </w:p>
    <w:p w14:paraId="4D29F852"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w:t>
      </w:r>
    </w:p>
    <w:p w14:paraId="5E284A03"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w:t>
      </w:r>
    </w:p>
    <w:p w14:paraId="4AAC4854"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4E5FA64A"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END-OF-HEADER -----------------------------</w:t>
      </w:r>
    </w:p>
    <w:p w14:paraId="467B54AD"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046C4AFE"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File    : main.c</w:t>
      </w:r>
    </w:p>
    <w:p w14:paraId="49859317"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Purpose : Generic application start</w:t>
      </w:r>
    </w:p>
    <w:p w14:paraId="2468C8A0"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w:t>
      </w:r>
    </w:p>
    <w:p w14:paraId="62E571D9"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174D75DD"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#include &lt;stdio.h&gt;</w:t>
      </w:r>
    </w:p>
    <w:p w14:paraId="11AF6592"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#include &lt;stdlib.h&gt;</w:t>
      </w:r>
    </w:p>
    <w:p w14:paraId="10D8540E"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#include &lt;math.h&gt;</w:t>
      </w:r>
    </w:p>
    <w:p w14:paraId="561D5189"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#include &lt;string.h&gt;</w:t>
      </w:r>
    </w:p>
    <w:p w14:paraId="3DCDD44E"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1C567E84"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3D40610D"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lastRenderedPageBreak/>
        <w:t>/*********************************************************************</w:t>
      </w:r>
    </w:p>
    <w:p w14:paraId="69D7F40E"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w:t>
      </w:r>
    </w:p>
    <w:p w14:paraId="1CBAB01A"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main()</w:t>
      </w:r>
    </w:p>
    <w:p w14:paraId="4102A851"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w:t>
      </w:r>
    </w:p>
    <w:p w14:paraId="1E000139"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Function description</w:t>
      </w:r>
    </w:p>
    <w:p w14:paraId="013B9A5D"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Application entry point.</w:t>
      </w:r>
    </w:p>
    <w:p w14:paraId="669D8D2B"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w:t>
      </w:r>
    </w:p>
    <w:p w14:paraId="453D8AFB"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650994C0"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extern float computeArea(int *v1, int *v2, int shape) ;</w:t>
      </w:r>
    </w:p>
    <w:p w14:paraId="3B9C7439"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extern int numTimesAppears(char *, char) ;</w:t>
      </w:r>
    </w:p>
    <w:p w14:paraId="7C238CD0"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7ADE0D28"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void main(void) {</w:t>
      </w:r>
    </w:p>
    <w:p w14:paraId="33ABB2A4"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int i;</w:t>
      </w:r>
    </w:p>
    <w:p w14:paraId="5CF101D6"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char mystring[100]="Yusuf Ozturk";</w:t>
      </w:r>
    </w:p>
    <w:p w14:paraId="24E05ACA"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char ch;</w:t>
      </w:r>
    </w:p>
    <w:p w14:paraId="4E07CE60"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float area;</w:t>
      </w:r>
    </w:p>
    <w:p w14:paraId="1C850E4C"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int  length, height, diameter, base, side1, side2;</w:t>
      </w:r>
    </w:p>
    <w:p w14:paraId="37822FC9"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186FF203"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int count;</w:t>
      </w:r>
    </w:p>
    <w:p w14:paraId="19A41537"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46CE9454"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base = 25;</w:t>
      </w:r>
    </w:p>
    <w:p w14:paraId="7E1D40F0"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length  = 25;</w:t>
      </w:r>
    </w:p>
    <w:p w14:paraId="43514301"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height  = 10;</w:t>
      </w:r>
    </w:p>
    <w:p w14:paraId="1F84551B"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diameter = 5;</w:t>
      </w:r>
    </w:p>
    <w:p w14:paraId="32C1BB2F"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side1 = 2;</w:t>
      </w:r>
    </w:p>
    <w:p w14:paraId="4D36D3C3"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side2=4;</w:t>
      </w:r>
    </w:p>
    <w:p w14:paraId="4B66C9F0"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415DDDD2"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area = computeArea(&amp;base, &amp;height, 1);</w:t>
      </w:r>
    </w:p>
    <w:p w14:paraId="49138EC4"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printf("\nThe area of the triangle is %f", area);</w:t>
      </w:r>
    </w:p>
    <w:p w14:paraId="0E58C801"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7EFD76D2"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area = computeArea(&amp;diameter, &amp;diameter,3);</w:t>
      </w:r>
    </w:p>
    <w:p w14:paraId="5CC459C9"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printf("\nThe area of a circle is %f", area);</w:t>
      </w:r>
    </w:p>
    <w:p w14:paraId="73B56BD4"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11F68EDE"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area = computeArea(&amp;side1, &amp;side2, 2);</w:t>
      </w:r>
    </w:p>
    <w:p w14:paraId="3AD38F06"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printf("\nThe area of a square/rectangle is %f", area);</w:t>
      </w:r>
    </w:p>
    <w:p w14:paraId="6122B1BE"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0B09BAB1"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0F4BC4A9"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ch = 'u';</w:t>
      </w:r>
    </w:p>
    <w:p w14:paraId="68C44F40"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count = numTimesAppears(mystring, ch);</w:t>
      </w:r>
    </w:p>
    <w:p w14:paraId="4E212B82"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printf("\n Number of times %c appears in string is %d", ch, count);</w:t>
      </w:r>
    </w:p>
    <w:p w14:paraId="45880CB2" w14:textId="125C4AD4" w:rsidR="002F1404" w:rsidRDefault="00784F92" w:rsidP="00784F92">
      <w:pPr>
        <w:autoSpaceDE w:val="0"/>
        <w:autoSpaceDN w:val="0"/>
        <w:adjustRightInd w:val="0"/>
        <w:spacing w:after="0" w:line="240" w:lineRule="auto"/>
        <w:rPr>
          <w:rFonts w:cs="Times New Roman"/>
          <w:sz w:val="24"/>
          <w:szCs w:val="24"/>
        </w:rPr>
      </w:pPr>
      <w:r>
        <w:rPr>
          <w:rFonts w:cs="Times New Roman"/>
          <w:sz w:val="24"/>
          <w:szCs w:val="24"/>
        </w:rPr>
        <w:t xml:space="preserve">      </w:t>
      </w:r>
      <w:r w:rsidRPr="00784F92">
        <w:rPr>
          <w:rFonts w:cs="Times New Roman"/>
          <w:sz w:val="24"/>
          <w:szCs w:val="24"/>
        </w:rPr>
        <w:t>}</w:t>
      </w:r>
    </w:p>
    <w:p w14:paraId="696CF7BE" w14:textId="7065C69E" w:rsidR="003C5854" w:rsidRDefault="003C5854" w:rsidP="002F1404">
      <w:pPr>
        <w:autoSpaceDE w:val="0"/>
        <w:autoSpaceDN w:val="0"/>
        <w:adjustRightInd w:val="0"/>
        <w:spacing w:after="0" w:line="240" w:lineRule="auto"/>
        <w:ind w:left="360"/>
        <w:rPr>
          <w:rFonts w:cs="Times New Roman"/>
          <w:sz w:val="24"/>
          <w:szCs w:val="24"/>
        </w:rPr>
      </w:pPr>
    </w:p>
    <w:p w14:paraId="35B80A31" w14:textId="77777777" w:rsidR="00784F92" w:rsidRDefault="00784F92" w:rsidP="00784F92">
      <w:pPr>
        <w:autoSpaceDE w:val="0"/>
        <w:autoSpaceDN w:val="0"/>
        <w:adjustRightInd w:val="0"/>
        <w:spacing w:after="0" w:line="240" w:lineRule="auto"/>
        <w:ind w:left="360"/>
        <w:rPr>
          <w:rFonts w:cs="Times New Roman"/>
          <w:sz w:val="24"/>
          <w:szCs w:val="24"/>
        </w:rPr>
      </w:pPr>
    </w:p>
    <w:p w14:paraId="744CA49E" w14:textId="77777777" w:rsidR="00784F92" w:rsidRDefault="00784F92" w:rsidP="00784F92">
      <w:pPr>
        <w:autoSpaceDE w:val="0"/>
        <w:autoSpaceDN w:val="0"/>
        <w:adjustRightInd w:val="0"/>
        <w:spacing w:after="0" w:line="240" w:lineRule="auto"/>
        <w:ind w:left="360"/>
        <w:rPr>
          <w:rFonts w:cs="Times New Roman"/>
          <w:sz w:val="24"/>
          <w:szCs w:val="24"/>
        </w:rPr>
      </w:pPr>
    </w:p>
    <w:p w14:paraId="47BEBAD7" w14:textId="706BD80F"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lastRenderedPageBreak/>
        <w:t>float  computeArea (int *v1, int *v2, int shape)</w:t>
      </w:r>
    </w:p>
    <w:p w14:paraId="7B12AA9C"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16282114"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float areaComputed;</w:t>
      </w:r>
    </w:p>
    <w:p w14:paraId="1C89C03A"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if(shape==1)</w:t>
      </w:r>
    </w:p>
    <w:p w14:paraId="6BA0413E"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w:t>
      </w:r>
    </w:p>
    <w:p w14:paraId="7DF3CEFF"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areaComputed= ((*v1 * *v2)/2);</w:t>
      </w:r>
    </w:p>
    <w:p w14:paraId="0D5906FF"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w:t>
      </w:r>
    </w:p>
    <w:p w14:paraId="2B6E2FF1"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3D31F915"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if(shape==2)</w:t>
      </w:r>
    </w:p>
    <w:p w14:paraId="412D6DE0"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w:t>
      </w:r>
    </w:p>
    <w:p w14:paraId="06DCFCA6"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areaComputed= (*v1 * *v2);</w:t>
      </w:r>
    </w:p>
    <w:p w14:paraId="66D530B6"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w:t>
      </w:r>
    </w:p>
    <w:p w14:paraId="1BBAB01A"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6402A431"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if(shape==3)</w:t>
      </w:r>
    </w:p>
    <w:p w14:paraId="5461E855"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w:t>
      </w:r>
    </w:p>
    <w:p w14:paraId="4B1ADA5F"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areaComputed = (M_PI*(pow(((float)*v1/2),2)));</w:t>
      </w:r>
    </w:p>
    <w:p w14:paraId="60385204"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w:t>
      </w:r>
    </w:p>
    <w:p w14:paraId="6BAF45AF"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3E11296F"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336F5FAA"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52B5DC84"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return(areaComputed);</w:t>
      </w:r>
    </w:p>
    <w:p w14:paraId="25D9930A"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26EAAD5E"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w:t>
      </w:r>
    </w:p>
    <w:p w14:paraId="1409B49C"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536286C2"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05D8A243"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int numTimesAppears(char  *mystring, char ch)</w:t>
      </w:r>
    </w:p>
    <w:p w14:paraId="62D59963"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w:t>
      </w:r>
    </w:p>
    <w:p w14:paraId="376A5BE2"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0653BCAE"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int i;</w:t>
      </w:r>
    </w:p>
    <w:p w14:paraId="557A0EF0"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int count=0;</w:t>
      </w:r>
    </w:p>
    <w:p w14:paraId="469C0213"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for(i=0;i&lt;strlen(mystring);i++)</w:t>
      </w:r>
    </w:p>
    <w:p w14:paraId="6A087A87"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w:t>
      </w:r>
    </w:p>
    <w:p w14:paraId="62516EE6"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if(ch==mystring[i])</w:t>
      </w:r>
    </w:p>
    <w:p w14:paraId="69184FEF"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w:t>
      </w:r>
    </w:p>
    <w:p w14:paraId="64BF709E"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count++;</w:t>
      </w:r>
    </w:p>
    <w:p w14:paraId="1F5053B6"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w:t>
      </w:r>
    </w:p>
    <w:p w14:paraId="67A83FB0" w14:textId="77777777" w:rsidR="00784F92" w:rsidRPr="00784F92"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 xml:space="preserve">  }</w:t>
      </w:r>
    </w:p>
    <w:p w14:paraId="3CA02339"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437134ED" w14:textId="3B543444" w:rsidR="00784F92" w:rsidRPr="00784F92" w:rsidRDefault="00784F92" w:rsidP="00784F92">
      <w:pPr>
        <w:autoSpaceDE w:val="0"/>
        <w:autoSpaceDN w:val="0"/>
        <w:adjustRightInd w:val="0"/>
        <w:spacing w:after="0" w:line="240" w:lineRule="auto"/>
        <w:ind w:firstLine="360"/>
        <w:rPr>
          <w:rFonts w:cs="Times New Roman"/>
          <w:sz w:val="24"/>
          <w:szCs w:val="24"/>
        </w:rPr>
      </w:pPr>
      <w:r w:rsidRPr="00784F92">
        <w:rPr>
          <w:rFonts w:cs="Times New Roman"/>
          <w:sz w:val="24"/>
          <w:szCs w:val="24"/>
        </w:rPr>
        <w:t xml:space="preserve"> return(count);</w:t>
      </w:r>
    </w:p>
    <w:p w14:paraId="690837E5" w14:textId="77777777" w:rsidR="00784F92" w:rsidRPr="00784F92" w:rsidRDefault="00784F92" w:rsidP="00784F92">
      <w:pPr>
        <w:autoSpaceDE w:val="0"/>
        <w:autoSpaceDN w:val="0"/>
        <w:adjustRightInd w:val="0"/>
        <w:spacing w:after="0" w:line="240" w:lineRule="auto"/>
        <w:ind w:left="360"/>
        <w:rPr>
          <w:rFonts w:cs="Times New Roman"/>
          <w:sz w:val="24"/>
          <w:szCs w:val="24"/>
        </w:rPr>
      </w:pPr>
    </w:p>
    <w:p w14:paraId="0B81825A" w14:textId="7B553730" w:rsidR="00784F92" w:rsidRPr="002F1404" w:rsidRDefault="00784F92" w:rsidP="00784F92">
      <w:pPr>
        <w:autoSpaceDE w:val="0"/>
        <w:autoSpaceDN w:val="0"/>
        <w:adjustRightInd w:val="0"/>
        <w:spacing w:after="0" w:line="240" w:lineRule="auto"/>
        <w:ind w:left="360"/>
        <w:rPr>
          <w:rFonts w:cs="Times New Roman"/>
          <w:sz w:val="24"/>
          <w:szCs w:val="24"/>
        </w:rPr>
      </w:pPr>
      <w:r w:rsidRPr="00784F92">
        <w:rPr>
          <w:rFonts w:cs="Times New Roman"/>
          <w:sz w:val="24"/>
          <w:szCs w:val="24"/>
        </w:rPr>
        <w:t>}</w:t>
      </w:r>
    </w:p>
    <w:p w14:paraId="665E001E" w14:textId="77777777" w:rsidR="00784F92" w:rsidRDefault="00784F92" w:rsidP="002F1404">
      <w:pPr>
        <w:autoSpaceDE w:val="0"/>
        <w:autoSpaceDN w:val="0"/>
        <w:adjustRightInd w:val="0"/>
        <w:spacing w:after="0" w:line="240" w:lineRule="auto"/>
        <w:ind w:left="360"/>
        <w:rPr>
          <w:rFonts w:cs="Times New Roman"/>
          <w:sz w:val="24"/>
          <w:szCs w:val="24"/>
        </w:rPr>
      </w:pPr>
    </w:p>
    <w:p w14:paraId="4E3963F2" w14:textId="77777777" w:rsidR="00784F92" w:rsidRDefault="00784F92" w:rsidP="002F1404">
      <w:pPr>
        <w:autoSpaceDE w:val="0"/>
        <w:autoSpaceDN w:val="0"/>
        <w:adjustRightInd w:val="0"/>
        <w:spacing w:after="0" w:line="240" w:lineRule="auto"/>
        <w:ind w:left="360"/>
        <w:rPr>
          <w:rFonts w:cs="Times New Roman"/>
          <w:sz w:val="24"/>
          <w:szCs w:val="24"/>
        </w:rPr>
      </w:pPr>
    </w:p>
    <w:p w14:paraId="6D5537B2" w14:textId="77777777" w:rsidR="00784F92" w:rsidRDefault="00784F92" w:rsidP="002F1404">
      <w:pPr>
        <w:autoSpaceDE w:val="0"/>
        <w:autoSpaceDN w:val="0"/>
        <w:adjustRightInd w:val="0"/>
        <w:spacing w:after="0" w:line="240" w:lineRule="auto"/>
        <w:ind w:left="360"/>
        <w:rPr>
          <w:rFonts w:cs="Times New Roman"/>
          <w:sz w:val="24"/>
          <w:szCs w:val="24"/>
        </w:rPr>
      </w:pPr>
    </w:p>
    <w:p w14:paraId="14692804" w14:textId="0ABC1A9A" w:rsidR="002F1404" w:rsidRDefault="00B7257E" w:rsidP="002F1404">
      <w:pPr>
        <w:autoSpaceDE w:val="0"/>
        <w:autoSpaceDN w:val="0"/>
        <w:adjustRightInd w:val="0"/>
        <w:spacing w:after="0" w:line="240" w:lineRule="auto"/>
        <w:ind w:left="360"/>
        <w:rPr>
          <w:rFonts w:eastAsia="Times New Roman" w:cs="Times New Roman"/>
          <w:sz w:val="24"/>
          <w:szCs w:val="24"/>
        </w:rPr>
      </w:pPr>
      <w:r>
        <w:rPr>
          <w:rFonts w:cs="Times New Roman"/>
          <w:sz w:val="24"/>
          <w:szCs w:val="24"/>
        </w:rPr>
        <w:lastRenderedPageBreak/>
        <w:t>4*</w:t>
      </w:r>
      <w:r w:rsidR="002F1404" w:rsidRPr="002F1404">
        <w:rPr>
          <w:rFonts w:cs="Times New Roman"/>
          <w:sz w:val="24"/>
          <w:szCs w:val="24"/>
        </w:rPr>
        <w:t>. S</w:t>
      </w:r>
      <w:r w:rsidR="002F1404" w:rsidRPr="00C23004">
        <w:rPr>
          <w:rFonts w:eastAsia="Times New Roman" w:cs="Times New Roman"/>
          <w:sz w:val="24"/>
          <w:szCs w:val="24"/>
        </w:rPr>
        <w:t>creen capture</w:t>
      </w:r>
      <w:r w:rsidR="002F1404" w:rsidRPr="002F1404">
        <w:rPr>
          <w:rFonts w:eastAsia="Times New Roman" w:cs="Times New Roman"/>
          <w:sz w:val="24"/>
          <w:szCs w:val="24"/>
        </w:rPr>
        <w:t xml:space="preserve"> </w:t>
      </w:r>
      <w:r w:rsidR="002F1404" w:rsidRPr="00C23004">
        <w:rPr>
          <w:rFonts w:eastAsia="Times New Roman" w:cs="Times New Roman"/>
          <w:sz w:val="24"/>
          <w:szCs w:val="24"/>
        </w:rPr>
        <w:t>of the code and the resulting display</w:t>
      </w:r>
      <w:r>
        <w:rPr>
          <w:rFonts w:eastAsia="Times New Roman" w:cs="Times New Roman"/>
          <w:sz w:val="24"/>
          <w:szCs w:val="24"/>
        </w:rPr>
        <w:t>(s)</w:t>
      </w:r>
    </w:p>
    <w:p w14:paraId="2130DBD3" w14:textId="5A8A485E" w:rsidR="00B7257E" w:rsidRDefault="00B7257E" w:rsidP="002F1404">
      <w:pPr>
        <w:autoSpaceDE w:val="0"/>
        <w:autoSpaceDN w:val="0"/>
        <w:adjustRightInd w:val="0"/>
        <w:spacing w:after="0" w:line="240" w:lineRule="auto"/>
        <w:ind w:left="360"/>
        <w:rPr>
          <w:rFonts w:eastAsia="Times New Roman" w:cs="Times New Roman"/>
          <w:sz w:val="24"/>
          <w:szCs w:val="24"/>
        </w:rPr>
      </w:pPr>
    </w:p>
    <w:p w14:paraId="34AECF0E" w14:textId="5B2CFF68" w:rsidR="00C65B25" w:rsidRDefault="00784F92" w:rsidP="002F1404">
      <w:pPr>
        <w:autoSpaceDE w:val="0"/>
        <w:autoSpaceDN w:val="0"/>
        <w:adjustRightInd w:val="0"/>
        <w:spacing w:after="0" w:line="240" w:lineRule="auto"/>
        <w:ind w:left="360"/>
        <w:rPr>
          <w:rFonts w:eastAsia="Times New Roman" w:cs="Times New Roman"/>
          <w:sz w:val="24"/>
          <w:szCs w:val="24"/>
        </w:rPr>
      </w:pPr>
      <w:r>
        <w:rPr>
          <w:noProof/>
        </w:rPr>
        <w:drawing>
          <wp:inline distT="0" distB="0" distL="0" distR="0" wp14:anchorId="5108F5F0" wp14:editId="1C6B4B1B">
            <wp:extent cx="6480810" cy="3645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80810" cy="3645535"/>
                    </a:xfrm>
                    <a:prstGeom prst="rect">
                      <a:avLst/>
                    </a:prstGeom>
                    <a:noFill/>
                    <a:ln>
                      <a:noFill/>
                    </a:ln>
                  </pic:spPr>
                </pic:pic>
              </a:graphicData>
            </a:graphic>
          </wp:inline>
        </w:drawing>
      </w:r>
    </w:p>
    <w:p w14:paraId="684F2640" w14:textId="079A032A" w:rsidR="00784F92" w:rsidRDefault="00784F92" w:rsidP="002F1404">
      <w:pPr>
        <w:autoSpaceDE w:val="0"/>
        <w:autoSpaceDN w:val="0"/>
        <w:adjustRightInd w:val="0"/>
        <w:spacing w:after="0" w:line="240" w:lineRule="auto"/>
        <w:ind w:left="360"/>
        <w:rPr>
          <w:rFonts w:eastAsia="Times New Roman" w:cs="Times New Roman"/>
          <w:sz w:val="24"/>
          <w:szCs w:val="24"/>
        </w:rPr>
      </w:pPr>
      <w:r>
        <w:rPr>
          <w:noProof/>
        </w:rPr>
        <w:drawing>
          <wp:inline distT="0" distB="0" distL="0" distR="0" wp14:anchorId="05363F2B" wp14:editId="6D12DC4A">
            <wp:extent cx="6480810" cy="364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0810" cy="3645535"/>
                    </a:xfrm>
                    <a:prstGeom prst="rect">
                      <a:avLst/>
                    </a:prstGeom>
                    <a:noFill/>
                    <a:ln>
                      <a:noFill/>
                    </a:ln>
                  </pic:spPr>
                </pic:pic>
              </a:graphicData>
            </a:graphic>
          </wp:inline>
        </w:drawing>
      </w:r>
    </w:p>
    <w:p w14:paraId="3A781489" w14:textId="19D16B02" w:rsidR="00784F92" w:rsidRDefault="00784F92" w:rsidP="002F1404">
      <w:pPr>
        <w:autoSpaceDE w:val="0"/>
        <w:autoSpaceDN w:val="0"/>
        <w:adjustRightInd w:val="0"/>
        <w:spacing w:after="0" w:line="240" w:lineRule="auto"/>
        <w:ind w:left="360"/>
        <w:rPr>
          <w:rFonts w:eastAsia="Times New Roman" w:cs="Times New Roman"/>
          <w:sz w:val="24"/>
          <w:szCs w:val="24"/>
        </w:rPr>
      </w:pPr>
      <w:r>
        <w:rPr>
          <w:noProof/>
        </w:rPr>
        <w:lastRenderedPageBreak/>
        <w:drawing>
          <wp:inline distT="0" distB="0" distL="0" distR="0" wp14:anchorId="223DC70F" wp14:editId="49C706C5">
            <wp:extent cx="6480810" cy="3645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80810" cy="3645535"/>
                    </a:xfrm>
                    <a:prstGeom prst="rect">
                      <a:avLst/>
                    </a:prstGeom>
                    <a:noFill/>
                    <a:ln>
                      <a:noFill/>
                    </a:ln>
                  </pic:spPr>
                </pic:pic>
              </a:graphicData>
            </a:graphic>
          </wp:inline>
        </w:drawing>
      </w:r>
    </w:p>
    <w:p w14:paraId="00F4B0EF" w14:textId="77777777" w:rsidR="00C65B25" w:rsidRDefault="00C65B25" w:rsidP="002F1404">
      <w:pPr>
        <w:autoSpaceDE w:val="0"/>
        <w:autoSpaceDN w:val="0"/>
        <w:adjustRightInd w:val="0"/>
        <w:spacing w:after="0" w:line="240" w:lineRule="auto"/>
        <w:ind w:left="360"/>
        <w:rPr>
          <w:rFonts w:eastAsia="Times New Roman" w:cs="Times New Roman"/>
          <w:sz w:val="24"/>
          <w:szCs w:val="24"/>
        </w:rPr>
      </w:pPr>
    </w:p>
    <w:p w14:paraId="0CD9F7BD" w14:textId="476CEAD2" w:rsidR="00C65B25" w:rsidRPr="00C65B25" w:rsidRDefault="00784F92" w:rsidP="00C65B25">
      <w:pPr>
        <w:autoSpaceDE w:val="0"/>
        <w:autoSpaceDN w:val="0"/>
        <w:adjustRightInd w:val="0"/>
        <w:spacing w:after="0" w:line="240" w:lineRule="auto"/>
        <w:ind w:left="360"/>
        <w:rPr>
          <w:rFonts w:eastAsia="Times New Roman" w:cs="Times New Roman"/>
          <w:sz w:val="24"/>
          <w:szCs w:val="24"/>
        </w:rPr>
      </w:pPr>
      <w:r>
        <w:rPr>
          <w:noProof/>
        </w:rPr>
        <w:drawing>
          <wp:inline distT="0" distB="0" distL="0" distR="0" wp14:anchorId="51633539" wp14:editId="5377449F">
            <wp:extent cx="6480810" cy="364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0810" cy="3645535"/>
                    </a:xfrm>
                    <a:prstGeom prst="rect">
                      <a:avLst/>
                    </a:prstGeom>
                    <a:noFill/>
                    <a:ln>
                      <a:noFill/>
                    </a:ln>
                  </pic:spPr>
                </pic:pic>
              </a:graphicData>
            </a:graphic>
          </wp:inline>
        </w:drawing>
      </w:r>
    </w:p>
    <w:p w14:paraId="7A1226E6" w14:textId="6055CED4" w:rsidR="003C5854" w:rsidRDefault="003C5854" w:rsidP="002F1404">
      <w:pPr>
        <w:autoSpaceDE w:val="0"/>
        <w:autoSpaceDN w:val="0"/>
        <w:adjustRightInd w:val="0"/>
        <w:spacing w:after="0" w:line="240" w:lineRule="auto"/>
        <w:ind w:left="360"/>
        <w:rPr>
          <w:rFonts w:eastAsia="Times New Roman" w:cs="Times New Roman"/>
          <w:sz w:val="24"/>
          <w:szCs w:val="24"/>
        </w:rPr>
      </w:pPr>
    </w:p>
    <w:p w14:paraId="04AEE02C" w14:textId="5D16549B" w:rsidR="00C65B25" w:rsidRDefault="00C65B25" w:rsidP="002F1404">
      <w:pPr>
        <w:autoSpaceDE w:val="0"/>
        <w:autoSpaceDN w:val="0"/>
        <w:adjustRightInd w:val="0"/>
        <w:spacing w:after="0" w:line="240" w:lineRule="auto"/>
        <w:ind w:left="360"/>
        <w:rPr>
          <w:rFonts w:eastAsia="Times New Roman" w:cs="Times New Roman"/>
          <w:sz w:val="24"/>
          <w:szCs w:val="24"/>
        </w:rPr>
      </w:pPr>
    </w:p>
    <w:p w14:paraId="41259075" w14:textId="0681FE12" w:rsidR="00C65B25" w:rsidRDefault="00C65B25" w:rsidP="002F1404">
      <w:pPr>
        <w:autoSpaceDE w:val="0"/>
        <w:autoSpaceDN w:val="0"/>
        <w:adjustRightInd w:val="0"/>
        <w:spacing w:after="0" w:line="240" w:lineRule="auto"/>
        <w:ind w:left="360"/>
        <w:rPr>
          <w:rFonts w:eastAsia="Times New Roman" w:cs="Times New Roman"/>
          <w:sz w:val="24"/>
          <w:szCs w:val="24"/>
        </w:rPr>
      </w:pPr>
    </w:p>
    <w:p w14:paraId="3C19B5D1" w14:textId="77777777" w:rsidR="00784F92" w:rsidRDefault="00784F92" w:rsidP="002F1404">
      <w:pPr>
        <w:autoSpaceDE w:val="0"/>
        <w:autoSpaceDN w:val="0"/>
        <w:adjustRightInd w:val="0"/>
        <w:spacing w:after="0" w:line="240" w:lineRule="auto"/>
        <w:ind w:left="360"/>
        <w:rPr>
          <w:rFonts w:eastAsia="Times New Roman" w:cs="Times New Roman"/>
          <w:sz w:val="24"/>
          <w:szCs w:val="24"/>
        </w:rPr>
      </w:pPr>
    </w:p>
    <w:p w14:paraId="256B4CF4" w14:textId="21906905" w:rsidR="00B7257E" w:rsidRDefault="00B7257E" w:rsidP="002F1404">
      <w:pPr>
        <w:autoSpaceDE w:val="0"/>
        <w:autoSpaceDN w:val="0"/>
        <w:adjustRightInd w:val="0"/>
        <w:spacing w:after="0" w:line="240" w:lineRule="auto"/>
        <w:ind w:left="360"/>
        <w:rPr>
          <w:rFonts w:eastAsia="Times New Roman" w:cs="Times New Roman"/>
          <w:sz w:val="24"/>
          <w:szCs w:val="24"/>
        </w:rPr>
      </w:pPr>
      <w:r>
        <w:rPr>
          <w:rFonts w:eastAsia="Times New Roman" w:cs="Times New Roman"/>
          <w:sz w:val="24"/>
          <w:szCs w:val="24"/>
        </w:rPr>
        <w:lastRenderedPageBreak/>
        <w:t>5. Conclusion</w:t>
      </w:r>
      <w:r w:rsidR="006C5024">
        <w:rPr>
          <w:rFonts w:eastAsia="Times New Roman" w:cs="Times New Roman"/>
          <w:sz w:val="24"/>
          <w:szCs w:val="24"/>
        </w:rPr>
        <w:t xml:space="preserve"> (</w:t>
      </w:r>
      <w:r w:rsidR="006C5024" w:rsidRPr="006C5024">
        <w:rPr>
          <w:rFonts w:eastAsia="Times New Roman" w:cs="Times New Roman"/>
          <w:sz w:val="24"/>
          <w:szCs w:val="24"/>
        </w:rPr>
        <w:t>if applicable</w:t>
      </w:r>
      <w:r w:rsidR="006C5024">
        <w:rPr>
          <w:rFonts w:eastAsia="Times New Roman" w:cs="Times New Roman"/>
          <w:sz w:val="24"/>
          <w:szCs w:val="24"/>
        </w:rPr>
        <w:t>)</w:t>
      </w:r>
    </w:p>
    <w:p w14:paraId="2073E8CF" w14:textId="77777777" w:rsidR="00B7257E" w:rsidRDefault="00B7257E" w:rsidP="002F1404">
      <w:pPr>
        <w:autoSpaceDE w:val="0"/>
        <w:autoSpaceDN w:val="0"/>
        <w:adjustRightInd w:val="0"/>
        <w:spacing w:after="0" w:line="240" w:lineRule="auto"/>
        <w:ind w:left="360"/>
        <w:rPr>
          <w:rFonts w:eastAsia="Times New Roman" w:cs="Times New Roman"/>
          <w:sz w:val="24"/>
          <w:szCs w:val="24"/>
        </w:rPr>
      </w:pPr>
    </w:p>
    <w:p w14:paraId="19B72192" w14:textId="77777777" w:rsidR="003C5854" w:rsidRDefault="003C5854" w:rsidP="002F1404">
      <w:pPr>
        <w:autoSpaceDE w:val="0"/>
        <w:autoSpaceDN w:val="0"/>
        <w:adjustRightInd w:val="0"/>
        <w:spacing w:after="0" w:line="240" w:lineRule="auto"/>
        <w:ind w:left="360"/>
        <w:rPr>
          <w:rFonts w:eastAsia="Times New Roman" w:cs="Times New Roman"/>
          <w:sz w:val="24"/>
          <w:szCs w:val="24"/>
        </w:rPr>
      </w:pPr>
    </w:p>
    <w:p w14:paraId="7865BD52" w14:textId="77777777" w:rsidR="00655613" w:rsidRDefault="00655613" w:rsidP="002F1404">
      <w:pPr>
        <w:autoSpaceDE w:val="0"/>
        <w:autoSpaceDN w:val="0"/>
        <w:adjustRightInd w:val="0"/>
        <w:spacing w:after="0" w:line="240" w:lineRule="auto"/>
        <w:ind w:left="360"/>
        <w:rPr>
          <w:rFonts w:eastAsia="Times New Roman" w:cs="Times New Roman"/>
          <w:sz w:val="24"/>
          <w:szCs w:val="24"/>
        </w:rPr>
      </w:pPr>
    </w:p>
    <w:p w14:paraId="5AFEF377" w14:textId="77777777" w:rsidR="00655613" w:rsidRDefault="00655613" w:rsidP="002F1404">
      <w:pPr>
        <w:autoSpaceDE w:val="0"/>
        <w:autoSpaceDN w:val="0"/>
        <w:adjustRightInd w:val="0"/>
        <w:spacing w:after="0" w:line="240" w:lineRule="auto"/>
        <w:ind w:left="360"/>
        <w:rPr>
          <w:rFonts w:eastAsia="Times New Roman" w:cs="Times New Roman"/>
          <w:sz w:val="24"/>
          <w:szCs w:val="24"/>
        </w:rPr>
      </w:pPr>
    </w:p>
    <w:p w14:paraId="218FA5BF" w14:textId="01CF085B" w:rsidR="00B7257E" w:rsidRDefault="0008190F" w:rsidP="002F1404">
      <w:pPr>
        <w:autoSpaceDE w:val="0"/>
        <w:autoSpaceDN w:val="0"/>
        <w:adjustRightInd w:val="0"/>
        <w:spacing w:after="0" w:line="240" w:lineRule="auto"/>
        <w:ind w:left="360"/>
        <w:rPr>
          <w:rFonts w:eastAsia="Times New Roman" w:cs="Times New Roman"/>
          <w:sz w:val="24"/>
          <w:szCs w:val="24"/>
        </w:rPr>
      </w:pPr>
      <w:r>
        <w:rPr>
          <w:rFonts w:eastAsia="Times New Roman" w:cs="Times New Roman"/>
          <w:sz w:val="24"/>
          <w:szCs w:val="24"/>
        </w:rPr>
        <w:t>6*. References.</w:t>
      </w:r>
    </w:p>
    <w:p w14:paraId="7E8042A7" w14:textId="77777777" w:rsidR="00655613" w:rsidRPr="002F1404" w:rsidRDefault="00655613" w:rsidP="002F1404">
      <w:pPr>
        <w:autoSpaceDE w:val="0"/>
        <w:autoSpaceDN w:val="0"/>
        <w:adjustRightInd w:val="0"/>
        <w:spacing w:after="0" w:line="240" w:lineRule="auto"/>
        <w:ind w:left="360"/>
        <w:rPr>
          <w:rFonts w:cs="Times New Roman"/>
          <w:sz w:val="24"/>
          <w:szCs w:val="24"/>
        </w:rPr>
      </w:pPr>
    </w:p>
    <w:p w14:paraId="1ED663B6" w14:textId="794698E1" w:rsidR="002F1404" w:rsidRPr="002F1404" w:rsidRDefault="00747943" w:rsidP="005B07C4">
      <w:pPr>
        <w:autoSpaceDE w:val="0"/>
        <w:autoSpaceDN w:val="0"/>
        <w:adjustRightInd w:val="0"/>
        <w:spacing w:after="0" w:line="240" w:lineRule="auto"/>
        <w:rPr>
          <w:rFonts w:cs="Times New Roman"/>
          <w:sz w:val="24"/>
          <w:szCs w:val="24"/>
        </w:rPr>
      </w:pPr>
      <w:r>
        <w:rPr>
          <w:rFonts w:cs="Times New Roman"/>
          <w:sz w:val="24"/>
          <w:szCs w:val="24"/>
        </w:rPr>
        <w:t xml:space="preserve">        To complete this code I used slides that Professor Ken Arnold has provided on Blackboard to familiarize myself with c coding. </w:t>
      </w:r>
    </w:p>
    <w:p w14:paraId="21BBEFFF"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41F2C9ED"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1A395D18"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25B52CF3"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328A27D7"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79273A78"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70FB05DA"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691C6A90"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02310596"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2DAFF4DB"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5251333A"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sectPr w:rsidR="002F1404" w:rsidSect="0012120C">
      <w:headerReference w:type="default" r:id="rId15"/>
      <w:pgSz w:w="12240" w:h="15840" w:code="1"/>
      <w:pgMar w:top="1440" w:right="900" w:bottom="1440"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536B7" w14:textId="77777777" w:rsidR="008E094C" w:rsidRDefault="008E094C" w:rsidP="00BB636F">
      <w:pPr>
        <w:spacing w:after="0" w:line="240" w:lineRule="auto"/>
      </w:pPr>
      <w:r>
        <w:separator/>
      </w:r>
    </w:p>
  </w:endnote>
  <w:endnote w:type="continuationSeparator" w:id="0">
    <w:p w14:paraId="177C84AC" w14:textId="77777777" w:rsidR="008E094C" w:rsidRDefault="008E094C"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BCDEF" w14:textId="77777777" w:rsidR="008E094C" w:rsidRDefault="008E094C" w:rsidP="00BB636F">
      <w:pPr>
        <w:spacing w:after="0" w:line="240" w:lineRule="auto"/>
      </w:pPr>
      <w:r>
        <w:separator/>
      </w:r>
    </w:p>
  </w:footnote>
  <w:footnote w:type="continuationSeparator" w:id="0">
    <w:p w14:paraId="55C4F400" w14:textId="77777777" w:rsidR="008E094C" w:rsidRDefault="008E094C"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C1E28" w14:textId="77777777" w:rsidR="0012120C" w:rsidRPr="002F1404" w:rsidRDefault="008E094C" w:rsidP="0012120C">
    <w:pPr>
      <w:pStyle w:val="Header"/>
      <w:rPr>
        <w:caps/>
        <w:color w:val="44546A" w:themeColor="text2"/>
      </w:rPr>
    </w:pPr>
    <w:sdt>
      <w:sdtPr>
        <w:rPr>
          <w:caps/>
          <w:color w:val="44546A" w:themeColor="text2"/>
        </w:rPr>
        <w:alias w:val="Author"/>
        <w:tag w:val=""/>
        <w:id w:val="417298050"/>
        <w:dataBinding w:prefixMappings="xmlns:ns0='http://purl.org/dc/elements/1.1/' xmlns:ns1='http://schemas.openxmlformats.org/package/2006/metadata/core-properties' " w:xpath="/ns1:coreProperties[1]/ns0:creator[1]" w:storeItemID="{6C3C8BC8-F283-45AE-878A-BAB7291924A1}"/>
        <w:text/>
      </w:sdtPr>
      <w:sdtEndPr/>
      <w:sdtContent>
        <w:r w:rsidR="00D12628">
          <w:rPr>
            <w:caps/>
            <w:color w:val="44546A" w:themeColor="text2"/>
          </w:rPr>
          <w:t>Ethan Nagelvoort, 821234668</w:t>
        </w:r>
      </w:sdtContent>
    </w:sdt>
    <w:r w:rsidR="0012120C" w:rsidRPr="002F1404">
      <w:rPr>
        <w:caps/>
        <w:color w:val="44546A" w:themeColor="text2"/>
      </w:rPr>
      <w:t xml:space="preserve">                                                               </w:t>
    </w:r>
    <w:sdt>
      <w:sdtPr>
        <w:rPr>
          <w:caps/>
          <w:color w:val="44546A" w:themeColor="text2"/>
        </w:rPr>
        <w:alias w:val="Title"/>
        <w:tag w:val=""/>
        <w:id w:val="782000921"/>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12628">
          <w:rPr>
            <w:caps/>
            <w:color w:val="44546A" w:themeColor="text2"/>
          </w:rPr>
          <w:t>[Homework #1]</w:t>
        </w:r>
      </w:sdtContent>
    </w:sdt>
  </w:p>
  <w:p w14:paraId="143DA0ED" w14:textId="77777777" w:rsidR="0012120C" w:rsidRDefault="00121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1F2D"/>
    <w:multiLevelType w:val="hybridMultilevel"/>
    <w:tmpl w:val="EB60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21137"/>
    <w:multiLevelType w:val="hybridMultilevel"/>
    <w:tmpl w:val="1E2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7B3F"/>
    <w:multiLevelType w:val="hybridMultilevel"/>
    <w:tmpl w:val="CD94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69"/>
    <w:rsid w:val="00012EFC"/>
    <w:rsid w:val="0008190F"/>
    <w:rsid w:val="000A5A69"/>
    <w:rsid w:val="0012120C"/>
    <w:rsid w:val="001444E0"/>
    <w:rsid w:val="001857E8"/>
    <w:rsid w:val="001C691E"/>
    <w:rsid w:val="0021496D"/>
    <w:rsid w:val="00252432"/>
    <w:rsid w:val="002F1404"/>
    <w:rsid w:val="00373292"/>
    <w:rsid w:val="003C5854"/>
    <w:rsid w:val="00426C5A"/>
    <w:rsid w:val="0044704F"/>
    <w:rsid w:val="004F2556"/>
    <w:rsid w:val="0055153A"/>
    <w:rsid w:val="005B07C4"/>
    <w:rsid w:val="00602552"/>
    <w:rsid w:val="00611223"/>
    <w:rsid w:val="00655613"/>
    <w:rsid w:val="006C5024"/>
    <w:rsid w:val="006E1382"/>
    <w:rsid w:val="00716E24"/>
    <w:rsid w:val="007471F9"/>
    <w:rsid w:val="00747943"/>
    <w:rsid w:val="00784F92"/>
    <w:rsid w:val="008E094C"/>
    <w:rsid w:val="009142D3"/>
    <w:rsid w:val="0094563E"/>
    <w:rsid w:val="009764CC"/>
    <w:rsid w:val="009C3CB0"/>
    <w:rsid w:val="009C46AC"/>
    <w:rsid w:val="00AA18D4"/>
    <w:rsid w:val="00AB5D9B"/>
    <w:rsid w:val="00B7257E"/>
    <w:rsid w:val="00BB636F"/>
    <w:rsid w:val="00BC3E6F"/>
    <w:rsid w:val="00BC4ED9"/>
    <w:rsid w:val="00C12D23"/>
    <w:rsid w:val="00C13920"/>
    <w:rsid w:val="00C45C08"/>
    <w:rsid w:val="00C65B25"/>
    <w:rsid w:val="00CA48AC"/>
    <w:rsid w:val="00D12628"/>
    <w:rsid w:val="00E57659"/>
    <w:rsid w:val="00E9680C"/>
    <w:rsid w:val="00F6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E212A"/>
  <w15:docId w15:val="{13848E4C-2E74-40DB-BE58-93315F9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7C4"/>
    <w:rPr>
      <w:color w:val="808080"/>
    </w:rPr>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NoSpacing">
    <w:name w:val="No Spacing"/>
    <w:link w:val="NoSpacingChar"/>
    <w:uiPriority w:val="1"/>
    <w:qFormat/>
    <w:rsid w:val="0012120C"/>
    <w:pPr>
      <w:spacing w:after="0" w:line="240" w:lineRule="auto"/>
    </w:pPr>
    <w:rPr>
      <w:rFonts w:eastAsiaTheme="minorEastAsia"/>
    </w:rPr>
  </w:style>
  <w:style w:type="character" w:customStyle="1" w:styleId="NoSpacingChar">
    <w:name w:val="No Spacing Char"/>
    <w:basedOn w:val="DefaultParagraphFont"/>
    <w:link w:val="NoSpacing"/>
    <w:uiPriority w:val="1"/>
    <w:rsid w:val="0012120C"/>
    <w:rPr>
      <w:rFonts w:eastAsiaTheme="minorEastAsia"/>
    </w:rPr>
  </w:style>
  <w:style w:type="paragraph" w:styleId="ListParagraph">
    <w:name w:val="List Paragraph"/>
    <w:basedOn w:val="Normal"/>
    <w:uiPriority w:val="34"/>
    <w:qFormat/>
    <w:rsid w:val="002F1404"/>
    <w:pPr>
      <w:ind w:left="720"/>
      <w:contextualSpacing/>
    </w:pPr>
  </w:style>
  <w:style w:type="character" w:styleId="Hyperlink">
    <w:name w:val="Hyperlink"/>
    <w:basedOn w:val="DefaultParagraphFont"/>
    <w:uiPriority w:val="99"/>
    <w:unhideWhenUsed/>
    <w:rsid w:val="009142D3"/>
    <w:rPr>
      <w:color w:val="0563C1" w:themeColor="hyperlink"/>
      <w:u w:val="single"/>
    </w:rPr>
  </w:style>
  <w:style w:type="paragraph" w:styleId="BodyText2">
    <w:name w:val="Body Text 2"/>
    <w:basedOn w:val="Normal"/>
    <w:link w:val="BodyText2Char"/>
    <w:rsid w:val="0055153A"/>
    <w:pPr>
      <w:spacing w:after="0" w:line="240" w:lineRule="auto"/>
      <w:jc w:val="both"/>
    </w:pPr>
    <w:rPr>
      <w:rFonts w:ascii="Times New Roman" w:eastAsia="Times New Roman" w:hAnsi="Times New Roman" w:cs="Times New Roman"/>
      <w:i/>
      <w:iCs/>
      <w:sz w:val="20"/>
      <w:szCs w:val="24"/>
      <w:lang w:val="en-AU"/>
    </w:rPr>
  </w:style>
  <w:style w:type="character" w:customStyle="1" w:styleId="BodyText2Char">
    <w:name w:val="Body Text 2 Char"/>
    <w:basedOn w:val="DefaultParagraphFont"/>
    <w:link w:val="BodyText2"/>
    <w:rsid w:val="0055153A"/>
    <w:rPr>
      <w:rFonts w:ascii="Times New Roman" w:eastAsia="Times New Roman" w:hAnsi="Times New Roman" w:cs="Times New Roman"/>
      <w:i/>
      <w:iCs/>
      <w:sz w:val="20"/>
      <w:szCs w:val="24"/>
      <w:lang w:val="en-AU"/>
    </w:rPr>
  </w:style>
  <w:style w:type="paragraph" w:styleId="BalloonText">
    <w:name w:val="Balloon Text"/>
    <w:basedOn w:val="Normal"/>
    <w:link w:val="BalloonTextChar"/>
    <w:uiPriority w:val="99"/>
    <w:semiHidden/>
    <w:unhideWhenUsed/>
    <w:rsid w:val="000A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go.sdsu.edu/student_affairs/srr/cheating-plagiarism.aspx" TargetMode="External"/><Relationship Id="rId4" Type="http://schemas.openxmlformats.org/officeDocument/2006/relationships/styles" Target="styles.xml"/><Relationship Id="rId9" Type="http://schemas.openxmlformats.org/officeDocument/2006/relationships/hyperlink" Target="http://go.sdsu.edu/student_affairs/srr/cheating-plagiarism.aspx"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Downloads\Lab%20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C43B92-9267-4F0F-A1CC-053E9893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Assignment_Template</Template>
  <TotalTime>12</TotalTime>
  <Pages>7</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[Homework #1]</vt:lpstr>
    </vt:vector>
  </TitlesOfParts>
  <Company>CompE-271</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[HW1]</dc:subject>
  <dc:creator>Ethan Nagelvoort, 821234668</dc:creator>
  <cp:lastModifiedBy>ethannagelvoort@yahoo.com</cp:lastModifiedBy>
  <cp:revision>6</cp:revision>
  <dcterms:created xsi:type="dcterms:W3CDTF">2019-09-04T22:12:00Z</dcterms:created>
  <dcterms:modified xsi:type="dcterms:W3CDTF">2019-09-09T19:34:00Z</dcterms:modified>
</cp:coreProperties>
</file>