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1765175"/>
        <w:docPartObj>
          <w:docPartGallery w:val="Cover Pages"/>
          <w:docPartUnique/>
        </w:docPartObj>
      </w:sdtPr>
      <w:sdtEndPr/>
      <w:sdtContent>
        <w:p w:rsidR="002F1404" w:rsidRDefault="002F1404">
          <w:r>
            <w:t xml:space="preserve">               </w:t>
          </w:r>
          <w:sdt>
            <w:sdtPr>
              <w:rPr>
                <w:b/>
                <w:caps/>
                <w:sz w:val="40"/>
                <w:szCs w:val="40"/>
              </w:rPr>
              <w:alias w:val="Company"/>
              <w:tag w:val=""/>
              <w:id w:val="922067218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Pr="002F1404">
                <w:rPr>
                  <w:b/>
                  <w:caps/>
                  <w:sz w:val="40"/>
                  <w:szCs w:val="40"/>
                </w:rPr>
                <w:t>CompE-</w:t>
              </w:r>
              <w:r w:rsidR="00D33F13">
                <w:rPr>
                  <w:b/>
                  <w:caps/>
                  <w:sz w:val="40"/>
                  <w:szCs w:val="40"/>
                </w:rPr>
                <w:t>271</w:t>
              </w:r>
            </w:sdtContent>
          </w:sdt>
        </w:p>
        <w:p w:rsidR="002F1404" w:rsidRDefault="009764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FC86C3A" wp14:editId="66ECB26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2916555</wp:posOffset>
                    </wp:positionV>
                    <wp:extent cx="5995670" cy="441336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5670" cy="44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153A" w:rsidRDefault="0055153A" w:rsidP="0055153A">
                                <w:pPr>
                                  <w:pStyle w:val="BodyText2"/>
                                  <w:numPr>
                                    <w:ilvl w:val="0"/>
                                    <w:numId w:val="3"/>
                                  </w:numPr>
                                  <w:ind w:left="284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782D47"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  <w:t xml:space="preserve">I declare that all material in this assignment is my own work except where there is clear </w:t>
                                </w: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  <w:t>reference to the work of others.</w:t>
                                </w:r>
                              </w:p>
                              <w:p w:rsidR="009764CC" w:rsidRPr="00012EFC" w:rsidRDefault="0055153A" w:rsidP="00012EFC">
                                <w:pPr>
                                  <w:pStyle w:val="BodyText2"/>
                                  <w:numPr>
                                    <w:ilvl w:val="0"/>
                                    <w:numId w:val="3"/>
                                  </w:numPr>
                                  <w:ind w:left="284"/>
                                  <w:jc w:val="left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I have read, understood and agree to the SDSU Policy on Plagiarism and Cheating on the </w:t>
                                </w: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university </w:t>
                                </w: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website at </w:t>
                                </w:r>
                                <w:hyperlink r:id="rId9" w:history="1">
                                  <w:r w:rsidRPr="00BB061C">
                                    <w:rPr>
                                      <w:rStyle w:val="Hyperlink"/>
                                      <w:rFonts w:asciiTheme="minorHAnsi" w:hAnsiTheme="minorHAnsi"/>
                                      <w:i w:val="0"/>
                                      <w:sz w:val="24"/>
                                    </w:rPr>
                                    <w:t>http://go.sdsu.edu/student_affairs/srr/cheating-plagiarism.aspx</w:t>
                                  </w:r>
                                </w:hyperlink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 </w:t>
                                </w: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>, the syllabus and the student-teacher contract for the  consequences of plagiarism, including both academic and punitive sanctions.</w:t>
                                </w:r>
                              </w:p>
                              <w:p w:rsidR="00012EFC" w:rsidRPr="0055153A" w:rsidRDefault="00012EFC" w:rsidP="00012EFC">
                                <w:pPr>
                                  <w:pStyle w:val="BodyText2"/>
                                  <w:ind w:left="-76"/>
                                  <w:jc w:val="left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>___________________________________________________________________</w:t>
                                </w:r>
                              </w:p>
                              <w:p w:rsidR="0055153A" w:rsidRPr="00012EFC" w:rsidRDefault="00012EFC" w:rsidP="00012EF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ind w:right="-32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12EFC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Remark</w:t>
                                </w:r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*.</w:t>
                                </w:r>
                                <w:r w:rsidRPr="00012EFC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By submitting this assignment report electronically, you are deemed to have signed the declaration above.</w:t>
                                </w:r>
                              </w:p>
                              <w:p w:rsidR="0055153A" w:rsidRDefault="0055153A" w:rsidP="009764C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spacing w:before="240"/>
                                  <w:ind w:right="-32"/>
                                  <w:jc w:val="both"/>
                                </w:pPr>
                              </w:p>
                              <w:p w:rsidR="009764CC" w:rsidRPr="009764CC" w:rsidRDefault="00F24D9C" w:rsidP="009764C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spacing w:before="240"/>
                                  <w:ind w:right="-32"/>
                                  <w:jc w:val="both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id w:val="-505438575"/>
                                    <w:placeholder>
                                      <w:docPart w:val="55B7CA15486B4668843E36FF1E550C9A"/>
                                    </w:placeholder>
                                    <w:date w:fullDate="2019-09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33F13">
                                      <w:t>9/22/2019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86C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229.65pt;width:472.1pt;height:347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" filled="f" stroked="f" strokeweight=".5pt">
                    <v:textbox inset="36pt,36pt,36pt,36pt">
                      <w:txbxContent>
                        <w:p w:rsidR="0055153A" w:rsidRDefault="0055153A" w:rsidP="0055153A">
                          <w:pPr>
                            <w:pStyle w:val="BodyText2"/>
                            <w:numPr>
                              <w:ilvl w:val="0"/>
                              <w:numId w:val="3"/>
                            </w:numPr>
                            <w:ind w:left="284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 w:rsidRPr="00782D47"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  <w:t xml:space="preserve">I declare that all material in this assignment is my own work except where there is clear </w:t>
                          </w:r>
                          <w:r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  <w:t>reference to the work of others.</w:t>
                          </w:r>
                        </w:p>
                        <w:p w:rsidR="009764CC" w:rsidRPr="00012EFC" w:rsidRDefault="0055153A" w:rsidP="00012EFC">
                          <w:pPr>
                            <w:pStyle w:val="BodyText2"/>
                            <w:numPr>
                              <w:ilvl w:val="0"/>
                              <w:numId w:val="3"/>
                            </w:numPr>
                            <w:ind w:left="284"/>
                            <w:jc w:val="left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I have read, understood and agree to the SDSU Policy on Plagiarism and Cheating on the </w:t>
                          </w:r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university </w:t>
                          </w: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website at </w:t>
                          </w:r>
                          <w:hyperlink r:id="rId10" w:history="1">
                            <w:r w:rsidRPr="00BB061C">
                              <w:rPr>
                                <w:rStyle w:val="Hyperlink"/>
                                <w:rFonts w:asciiTheme="minorHAnsi" w:hAnsiTheme="minorHAnsi"/>
                                <w:i w:val="0"/>
                                <w:sz w:val="24"/>
                              </w:rPr>
                              <w:t>http://go.sdsu.edu/student_affairs/srr/cheating-plagiarism.aspx</w:t>
                            </w:r>
                          </w:hyperlink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 </w:t>
                          </w: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>, the syllabus and the student-teacher contract for the  consequences of plagiarism, including both academic and punitive sanctions.</w:t>
                          </w:r>
                        </w:p>
                        <w:p w:rsidR="00012EFC" w:rsidRPr="0055153A" w:rsidRDefault="00012EFC" w:rsidP="00012EFC">
                          <w:pPr>
                            <w:pStyle w:val="BodyText2"/>
                            <w:ind w:left="-76"/>
                            <w:jc w:val="left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>___________________________________________________________________</w:t>
                          </w:r>
                        </w:p>
                        <w:p w:rsidR="0055153A" w:rsidRPr="00012EFC" w:rsidRDefault="00012EFC" w:rsidP="00012EFC">
                          <w:pPr>
                            <w:pStyle w:val="NoSpacing"/>
                            <w:tabs>
                              <w:tab w:val="left" w:pos="8647"/>
                            </w:tabs>
                            <w:ind w:right="-32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 w:rsidRPr="00012EFC">
                            <w:rPr>
                              <w:i/>
                              <w:sz w:val="20"/>
                              <w:szCs w:val="20"/>
                            </w:rPr>
                            <w:t>Remark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*.</w:t>
                          </w:r>
                          <w:r w:rsidRPr="00012EFC">
                            <w:rPr>
                              <w:i/>
                              <w:sz w:val="20"/>
                              <w:szCs w:val="20"/>
                            </w:rPr>
                            <w:t xml:space="preserve"> By submitting this assignment report electronically, you are deemed to have signed the declaration above.</w:t>
                          </w:r>
                        </w:p>
                        <w:p w:rsidR="0055153A" w:rsidRDefault="0055153A" w:rsidP="009764CC">
                          <w:pPr>
                            <w:pStyle w:val="NoSpacing"/>
                            <w:tabs>
                              <w:tab w:val="left" w:pos="8647"/>
                            </w:tabs>
                            <w:spacing w:before="240"/>
                            <w:ind w:right="-32"/>
                            <w:jc w:val="both"/>
                          </w:pPr>
                        </w:p>
                        <w:p w:rsidR="009764CC" w:rsidRPr="009764CC" w:rsidRDefault="00F24D9C" w:rsidP="009764CC">
                          <w:pPr>
                            <w:pStyle w:val="NoSpacing"/>
                            <w:tabs>
                              <w:tab w:val="left" w:pos="8647"/>
                            </w:tabs>
                            <w:spacing w:before="240"/>
                            <w:ind w:right="-32"/>
                            <w:jc w:val="both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id w:val="-505438575"/>
                              <w:placeholder>
                                <w:docPart w:val="55B7CA15486B4668843E36FF1E550C9A"/>
                              </w:placeholder>
                              <w:date w:fullDate="2019-09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33F13">
                                <w:t>9/22/2019</w:t>
                              </w:r>
                            </w:sdtContent>
                          </w:sdt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68186</wp:posOffset>
                    </wp:positionH>
                    <wp:positionV relativeFrom="paragraph">
                      <wp:posOffset>966886</wp:posOffset>
                    </wp:positionV>
                    <wp:extent cx="5927834" cy="2459421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7834" cy="2459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1404" w:rsidRPr="009764CC" w:rsidRDefault="00F24D9C" w:rsidP="00C12D2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tabs>
                                    <w:tab w:val="left" w:pos="9214"/>
                                  </w:tabs>
                                  <w:ind w:left="-426" w:right="-36"/>
                                  <w:rPr>
                                    <w:rFonts w:asciiTheme="majorHAnsi" w:eastAsiaTheme="majorEastAsia" w:hAnsiTheme="majorHAnsi" w:cstheme="majorBidi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257E" w:rsidRPr="009764CC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[</w:t>
                                    </w:r>
                                    <w:r w:rsidR="00D33F13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Homework #3</w:t>
                                    </w:r>
                                    <w:r w:rsidR="00B7257E" w:rsidRPr="009764CC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573462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1404" w:rsidRPr="009764CC" w:rsidRDefault="002F1404" w:rsidP="00C12D23">
                                    <w:pPr>
                                      <w:pStyle w:val="NoSpacing"/>
                                      <w:tabs>
                                        <w:tab w:val="left" w:pos="9214"/>
                                      </w:tabs>
                                      <w:spacing w:before="240"/>
                                      <w:ind w:left="-426" w:right="858"/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</w:pPr>
                                    <w:r w:rsidRPr="009764CC"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D33F13">
                                      <w:rPr>
                                        <w:sz w:val="36"/>
                                        <w:szCs w:val="36"/>
                                      </w:rPr>
                                      <w:t>Homework 3</w:t>
                                    </w:r>
                                    <w:r w:rsidRPr="009764CC"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2" o:spid="_x0000_s1027" type="#_x0000_t202" style="position:absolute;margin-left:5.35pt;margin-top:76.15pt;width:466.75pt;height:19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" filled="f" stroked="f" strokeweight=".5pt">
                    <v:textbox inset="36pt,36pt,36pt,36pt">
                      <w:txbxContent>
                        <w:p w:rsidR="002F1404" w:rsidRPr="009764CC" w:rsidRDefault="00F24D9C" w:rsidP="00C12D23">
                          <w:pPr>
                            <w:pStyle w:val="NoSpacing"/>
                            <w:pBdr>
                              <w:bottom w:val="single" w:sz="6" w:space="4" w:color="7F7F7F" w:themeColor="text1" w:themeTint="80"/>
                            </w:pBdr>
                            <w:tabs>
                              <w:tab w:val="left" w:pos="9214"/>
                            </w:tabs>
                            <w:ind w:left="-426" w:right="-36"/>
                            <w:rPr>
                              <w:rFonts w:asciiTheme="majorHAnsi" w:eastAsiaTheme="majorEastAsia" w:hAnsiTheme="majorHAnsi" w:cstheme="majorBidi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257E" w:rsidRPr="009764CC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[</w:t>
                              </w:r>
                              <w:r w:rsidR="00D33F13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Homework #3</w:t>
                              </w:r>
                              <w:r w:rsidR="00B7257E" w:rsidRPr="009764CC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3462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1404" w:rsidRPr="009764CC" w:rsidRDefault="002F1404" w:rsidP="00C12D23">
                              <w:pPr>
                                <w:pStyle w:val="NoSpacing"/>
                                <w:tabs>
                                  <w:tab w:val="left" w:pos="9214"/>
                                </w:tabs>
                                <w:spacing w:before="240"/>
                                <w:ind w:left="-426" w:right="858"/>
                                <w:rPr>
                                  <w:caps/>
                                  <w:sz w:val="36"/>
                                  <w:szCs w:val="36"/>
                                </w:rPr>
                              </w:pPr>
                              <w:r w:rsidRPr="009764CC">
                                <w:rPr>
                                  <w:caps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D33F13">
                                <w:rPr>
                                  <w:sz w:val="36"/>
                                  <w:szCs w:val="36"/>
                                </w:rPr>
                                <w:t>Homework 3</w:t>
                              </w:r>
                              <w:r w:rsidRPr="009764CC">
                                <w:rPr>
                                  <w:cap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12D23">
            <w:rPr>
              <w:noProof/>
            </w:rPr>
            <mc:AlternateContent>
              <mc:Choice Requires="wps">
                <w:drawing>
                  <wp:inline distT="0" distB="0" distL="0" distR="0" wp14:anchorId="5BBAFC4B" wp14:editId="2F6DABA1">
                    <wp:extent cx="6458551" cy="1232452"/>
                    <wp:effectExtent l="0" t="0" r="0" b="0"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58551" cy="1232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D23" w:rsidRDefault="009764CC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Ckick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below to enter/change your</w:t>
                                </w:r>
                                <w:r w:rsidR="00C12D23" w:rsidRPr="009764CC">
                                  <w:rPr>
                                    <w:sz w:val="24"/>
                                    <w:szCs w:val="24"/>
                                  </w:rPr>
                                  <w:t xml:space="preserve"> Name and </w:t>
                                </w:r>
                                <w:proofErr w:type="spellStart"/>
                                <w:r w:rsidR="00C12D23" w:rsidRPr="009764CC">
                                  <w:rPr>
                                    <w:sz w:val="24"/>
                                    <w:szCs w:val="24"/>
                                  </w:rPr>
                                  <w:t>RedID</w:t>
                                </w:r>
                                <w:proofErr w:type="spellEnd"/>
                                <w:r w:rsidR="00BC3E6F" w:rsidRPr="009764CC">
                                  <w:t xml:space="preserve"> </w:t>
                                </w:r>
                              </w:p>
                              <w:p w:rsidR="00C12D23" w:rsidRDefault="00C12D23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</w:p>
                              <w:p w:rsidR="00C12D23" w:rsidRPr="002F1404" w:rsidRDefault="00F24D9C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tudent's Name and Red ID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3F13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Ethan </w:t>
                                    </w:r>
                                    <w:proofErr w:type="spellStart"/>
                                    <w:r w:rsidR="00D33F13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Nagelvoort</w:t>
                                    </w:r>
                                    <w:proofErr w:type="spellEnd"/>
                                    <w:r w:rsidR="00D33F13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, 821234668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BAFC4B" id="Rectangle 121" o:spid="_x0000_s1028" style="width:508.55pt;height:9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" filled="f" stroked="f" strokeweight="1pt">
                    <v:textbox inset="36pt,14.4pt,36pt,36pt">
                      <w:txbxContent>
                        <w:p w:rsidR="00C12D23" w:rsidRDefault="009764CC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Ckick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 xml:space="preserve"> below to enter/change your</w:t>
                          </w:r>
                          <w:r w:rsidR="00C12D23" w:rsidRPr="009764CC">
                            <w:rPr>
                              <w:sz w:val="24"/>
                              <w:szCs w:val="24"/>
                            </w:rPr>
                            <w:t xml:space="preserve"> Name and </w:t>
                          </w:r>
                          <w:proofErr w:type="spellStart"/>
                          <w:r w:rsidR="00C12D23" w:rsidRPr="009764CC">
                            <w:rPr>
                              <w:sz w:val="24"/>
                              <w:szCs w:val="24"/>
                            </w:rPr>
                            <w:t>RedID</w:t>
                          </w:r>
                          <w:proofErr w:type="spellEnd"/>
                          <w:r w:rsidR="00BC3E6F" w:rsidRPr="009764CC">
                            <w:t xml:space="preserve"> </w:t>
                          </w:r>
                        </w:p>
                        <w:p w:rsidR="00C12D23" w:rsidRDefault="00C12D23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</w:p>
                        <w:p w:rsidR="00C12D23" w:rsidRPr="002F1404" w:rsidRDefault="00F24D9C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tudent's Name and Red ID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3F13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Ethan </w:t>
                              </w:r>
                              <w:proofErr w:type="spellStart"/>
                              <w:r w:rsidR="00D33F13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Nagelvoort</w:t>
                              </w:r>
                              <w:proofErr w:type="spellEnd"/>
                              <w:r w:rsidR="00D33F13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821234668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  <w:r w:rsidR="002F1404">
            <w:br w:type="page"/>
          </w:r>
        </w:p>
      </w:sdtContent>
    </w:sdt>
    <w:p w:rsidR="002F1404" w:rsidRPr="00B7257E" w:rsidRDefault="00F62575" w:rsidP="002F1404">
      <w:pPr>
        <w:pageBreakBefore/>
        <w:autoSpaceDE w:val="0"/>
        <w:autoSpaceDN w:val="0"/>
        <w:adjustRightInd w:val="0"/>
        <w:spacing w:after="0" w:line="240" w:lineRule="auto"/>
        <w:ind w:left="357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Co</w:t>
      </w:r>
      <w:r w:rsidR="002F1404" w:rsidRPr="002F1404">
        <w:rPr>
          <w:rFonts w:cs="Times New Roman"/>
          <w:b/>
          <w:sz w:val="28"/>
          <w:szCs w:val="28"/>
        </w:rPr>
        <w:t>ntent</w:t>
      </w:r>
      <w:r w:rsidR="00B7257E">
        <w:rPr>
          <w:rFonts w:cs="Times New Roman"/>
          <w:b/>
          <w:sz w:val="28"/>
          <w:szCs w:val="28"/>
        </w:rPr>
        <w:t xml:space="preserve"> </w:t>
      </w:r>
    </w:p>
    <w:p w:rsidR="00B7257E" w:rsidRP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0"/>
          <w:szCs w:val="20"/>
        </w:rPr>
      </w:pPr>
      <w:r w:rsidRPr="00B7257E">
        <w:rPr>
          <w:rFonts w:cs="Times New Roman"/>
          <w:sz w:val="20"/>
          <w:szCs w:val="20"/>
        </w:rPr>
        <w:t>(</w:t>
      </w:r>
      <w:r>
        <w:rPr>
          <w:rFonts w:cs="Times New Roman"/>
          <w:sz w:val="20"/>
          <w:szCs w:val="20"/>
        </w:rPr>
        <w:t xml:space="preserve">* - </w:t>
      </w:r>
      <w:r w:rsidRPr="00B7257E">
        <w:rPr>
          <w:rFonts w:cs="Times New Roman"/>
          <w:sz w:val="20"/>
          <w:szCs w:val="20"/>
        </w:rPr>
        <w:t>Mandatory)</w:t>
      </w:r>
    </w:p>
    <w:p w:rsid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B7257E" w:rsidRP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1*. </w:t>
      </w:r>
      <w:r w:rsidRPr="00B7257E">
        <w:rPr>
          <w:rFonts w:cs="Times New Roman"/>
          <w:sz w:val="24"/>
          <w:szCs w:val="24"/>
        </w:rPr>
        <w:t>D</w:t>
      </w:r>
      <w:r w:rsidR="002F1404" w:rsidRPr="00B7257E">
        <w:rPr>
          <w:rFonts w:cs="Times New Roman"/>
          <w:sz w:val="24"/>
          <w:szCs w:val="24"/>
        </w:rPr>
        <w:t>escription</w:t>
      </w:r>
      <w:r w:rsidRPr="00B7257E">
        <w:rPr>
          <w:rFonts w:cs="Times New Roman"/>
          <w:sz w:val="24"/>
          <w:szCs w:val="24"/>
        </w:rPr>
        <w:t xml:space="preserve"> of the problem</w:t>
      </w:r>
      <w:r>
        <w:rPr>
          <w:rFonts w:cs="Times New Roman"/>
          <w:sz w:val="24"/>
          <w:szCs w:val="24"/>
        </w:rPr>
        <w:t>/method</w:t>
      </w:r>
    </w:p>
    <w:p w:rsidR="002F1404" w:rsidRDefault="00D33F13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I mainly had to create the function </w:t>
      </w:r>
      <w:proofErr w:type="spellStart"/>
      <w:proofErr w:type="gramStart"/>
      <w:r w:rsidRPr="00D33F13">
        <w:rPr>
          <w:rFonts w:cs="Times New Roman"/>
          <w:sz w:val="24"/>
          <w:szCs w:val="24"/>
        </w:rPr>
        <w:t>checkEndianess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), which returns an int and has nothing in the parameters. The function is meant to return 0 if the machine uses little endian notation and 1 if the machine uses big endian notation. To do this, I declare</w:t>
      </w:r>
      <w:r w:rsidR="001A3E45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 an int num to equal 0x89AB and an in</w:t>
      </w:r>
      <w:r w:rsidR="001A3E45">
        <w:rPr>
          <w:rFonts w:cs="Times New Roman"/>
          <w:sz w:val="24"/>
          <w:szCs w:val="24"/>
        </w:rPr>
        <w:t>t</w:t>
      </w:r>
      <w:r>
        <w:rPr>
          <w:rFonts w:cs="Times New Roman"/>
          <w:sz w:val="24"/>
          <w:szCs w:val="24"/>
        </w:rPr>
        <w:t xml:space="preserve"> endian to equal 0. </w:t>
      </w:r>
      <w:r w:rsidR="001A3E45">
        <w:rPr>
          <w:rFonts w:cs="Times New Roman"/>
          <w:sz w:val="24"/>
          <w:szCs w:val="24"/>
        </w:rPr>
        <w:t xml:space="preserve">Then I stored num into a char pointer as followed: </w:t>
      </w:r>
      <w:r w:rsidR="001A3E45" w:rsidRPr="001A3E45">
        <w:rPr>
          <w:rFonts w:cs="Times New Roman"/>
          <w:sz w:val="24"/>
          <w:szCs w:val="24"/>
        </w:rPr>
        <w:t>char *check = (char*) &amp;num</w:t>
      </w:r>
      <w:r w:rsidR="001A3E45">
        <w:rPr>
          <w:rFonts w:cs="Times New Roman"/>
          <w:sz w:val="24"/>
          <w:szCs w:val="24"/>
        </w:rPr>
        <w:t>. I did this because the size of characters is one byte and so when the char* is dereferenced, *check will contain the first byte of num. Then depending on what that first byte contains; you can determine weather the machine uses little or big endian. I used two if statements to do this, if *check equals 0x89, then the machine uses big endian notation and endian would now equal 1. Then if *check equals 0xAB, then the machine uses small endian notation and endian would now equal 0.</w:t>
      </w:r>
    </w:p>
    <w:p w:rsidR="003C5854" w:rsidRPr="002F140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Pseudocode (if required</w:t>
      </w:r>
      <w:r w:rsidR="006C5024">
        <w:rPr>
          <w:rFonts w:cs="Times New Roman"/>
          <w:sz w:val="24"/>
          <w:szCs w:val="24"/>
        </w:rPr>
        <w:t xml:space="preserve">. Mandatory </w:t>
      </w:r>
      <w:r w:rsidR="006C5024" w:rsidRPr="006C5024">
        <w:rPr>
          <w:rFonts w:cs="Times New Roman"/>
          <w:sz w:val="24"/>
          <w:szCs w:val="24"/>
        </w:rPr>
        <w:t>for the Lab as</w:t>
      </w:r>
      <w:r w:rsidR="006C5024">
        <w:rPr>
          <w:rFonts w:cs="Times New Roman"/>
          <w:sz w:val="24"/>
          <w:szCs w:val="24"/>
        </w:rPr>
        <w:t>signments, starting from #5 and Projects</w:t>
      </w:r>
      <w:r>
        <w:rPr>
          <w:rFonts w:cs="Times New Roman"/>
          <w:sz w:val="24"/>
          <w:szCs w:val="24"/>
        </w:rPr>
        <w:t>)</w:t>
      </w: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2F1404" w:rsidRPr="002F1404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3*</w:t>
      </w:r>
      <w:r w:rsidR="002F1404" w:rsidRPr="002F1404">
        <w:rPr>
          <w:rFonts w:cs="Times New Roman"/>
          <w:sz w:val="24"/>
          <w:szCs w:val="24"/>
        </w:rPr>
        <w:t>. C</w:t>
      </w:r>
      <w:r w:rsidR="002F1404">
        <w:rPr>
          <w:rFonts w:cs="Times New Roman"/>
          <w:sz w:val="24"/>
          <w:szCs w:val="24"/>
        </w:rPr>
        <w:t>-c</w:t>
      </w:r>
      <w:r w:rsidR="002F1404" w:rsidRPr="002F1404">
        <w:rPr>
          <w:rFonts w:cs="Times New Roman"/>
          <w:sz w:val="24"/>
          <w:szCs w:val="24"/>
        </w:rPr>
        <w:t>ode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#include &lt;</w:t>
      </w:r>
      <w:proofErr w:type="spellStart"/>
      <w:r w:rsidRPr="001A3E45">
        <w:rPr>
          <w:rFonts w:cs="Times New Roman"/>
          <w:sz w:val="24"/>
          <w:szCs w:val="24"/>
        </w:rPr>
        <w:t>stdio.h</w:t>
      </w:r>
      <w:proofErr w:type="spellEnd"/>
      <w:r w:rsidRPr="001A3E45">
        <w:rPr>
          <w:rFonts w:cs="Times New Roman"/>
          <w:sz w:val="24"/>
          <w:szCs w:val="24"/>
        </w:rPr>
        <w:t>&gt;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#include &lt;</w:t>
      </w:r>
      <w:proofErr w:type="spellStart"/>
      <w:r w:rsidRPr="001A3E45">
        <w:rPr>
          <w:rFonts w:cs="Times New Roman"/>
          <w:sz w:val="24"/>
          <w:szCs w:val="24"/>
        </w:rPr>
        <w:t>stdlib.h</w:t>
      </w:r>
      <w:proofErr w:type="spellEnd"/>
      <w:r w:rsidRPr="001A3E45">
        <w:rPr>
          <w:rFonts w:cs="Times New Roman"/>
          <w:sz w:val="24"/>
          <w:szCs w:val="24"/>
        </w:rPr>
        <w:t>&gt;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#include &lt;</w:t>
      </w:r>
      <w:proofErr w:type="spellStart"/>
      <w:r w:rsidRPr="001A3E45">
        <w:rPr>
          <w:rFonts w:cs="Times New Roman"/>
          <w:sz w:val="24"/>
          <w:szCs w:val="24"/>
        </w:rPr>
        <w:t>math.h</w:t>
      </w:r>
      <w:proofErr w:type="spellEnd"/>
      <w:r w:rsidRPr="001A3E45">
        <w:rPr>
          <w:rFonts w:cs="Times New Roman"/>
          <w:sz w:val="24"/>
          <w:szCs w:val="24"/>
        </w:rPr>
        <w:t>&gt;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#include &lt;</w:t>
      </w:r>
      <w:proofErr w:type="spellStart"/>
      <w:r w:rsidRPr="001A3E45">
        <w:rPr>
          <w:rFonts w:cs="Times New Roman"/>
          <w:sz w:val="24"/>
          <w:szCs w:val="24"/>
        </w:rPr>
        <w:t>string.h</w:t>
      </w:r>
      <w:proofErr w:type="spellEnd"/>
      <w:r w:rsidRPr="001A3E45">
        <w:rPr>
          <w:rFonts w:cs="Times New Roman"/>
          <w:sz w:val="24"/>
          <w:szCs w:val="24"/>
        </w:rPr>
        <w:t>&gt;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extern int </w:t>
      </w:r>
      <w:proofErr w:type="spellStart"/>
      <w:proofErr w:type="gramStart"/>
      <w:r w:rsidRPr="001A3E45">
        <w:rPr>
          <w:rFonts w:cs="Times New Roman"/>
          <w:sz w:val="24"/>
          <w:szCs w:val="24"/>
        </w:rPr>
        <w:t>checkEndianess</w:t>
      </w:r>
      <w:proofErr w:type="spellEnd"/>
      <w:r w:rsidRPr="001A3E45">
        <w:rPr>
          <w:rFonts w:cs="Times New Roman"/>
          <w:sz w:val="24"/>
          <w:szCs w:val="24"/>
        </w:rPr>
        <w:t>(</w:t>
      </w:r>
      <w:proofErr w:type="gramEnd"/>
      <w:r w:rsidRPr="001A3E45">
        <w:rPr>
          <w:rFonts w:cs="Times New Roman"/>
          <w:sz w:val="24"/>
          <w:szCs w:val="24"/>
        </w:rPr>
        <w:t>) 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int </w:t>
      </w:r>
      <w:proofErr w:type="gramStart"/>
      <w:r w:rsidRPr="001A3E45">
        <w:rPr>
          <w:rFonts w:cs="Times New Roman"/>
          <w:sz w:val="24"/>
          <w:szCs w:val="24"/>
        </w:rPr>
        <w:t>main(</w:t>
      </w:r>
      <w:proofErr w:type="gramEnd"/>
      <w:r w:rsidRPr="001A3E45">
        <w:rPr>
          <w:rFonts w:cs="Times New Roman"/>
          <w:sz w:val="24"/>
          <w:szCs w:val="24"/>
        </w:rPr>
        <w:t>)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{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int check; // Variable: "check" will hold the value returned by the function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//Call the function to check the Endianness here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// This is where your function will be called to return endianness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check = </w:t>
      </w:r>
      <w:proofErr w:type="spellStart"/>
      <w:r w:rsidRPr="001A3E45">
        <w:rPr>
          <w:rFonts w:cs="Times New Roman"/>
          <w:sz w:val="24"/>
          <w:szCs w:val="24"/>
        </w:rPr>
        <w:t>checkEndianess</w:t>
      </w:r>
      <w:proofErr w:type="spellEnd"/>
      <w:r w:rsidRPr="001A3E45">
        <w:rPr>
          <w:rFonts w:cs="Times New Roman"/>
          <w:sz w:val="24"/>
          <w:szCs w:val="24"/>
        </w:rPr>
        <w:t xml:space="preserve"> ();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if (check == 0)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{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  </w:t>
      </w:r>
      <w:proofErr w:type="spellStart"/>
      <w:r w:rsidRPr="001A3E45">
        <w:rPr>
          <w:rFonts w:cs="Times New Roman"/>
          <w:sz w:val="24"/>
          <w:szCs w:val="24"/>
        </w:rPr>
        <w:t>printf</w:t>
      </w:r>
      <w:proofErr w:type="spellEnd"/>
      <w:r w:rsidRPr="001A3E45">
        <w:rPr>
          <w:rFonts w:cs="Times New Roman"/>
          <w:sz w:val="24"/>
          <w:szCs w:val="24"/>
        </w:rPr>
        <w:t xml:space="preserve"> ("Machine/Architecture is Little Endian. \n");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}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else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{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   </w:t>
      </w:r>
      <w:proofErr w:type="spellStart"/>
      <w:r w:rsidRPr="001A3E45">
        <w:rPr>
          <w:rFonts w:cs="Times New Roman"/>
          <w:sz w:val="24"/>
          <w:szCs w:val="24"/>
        </w:rPr>
        <w:t>printf</w:t>
      </w:r>
      <w:proofErr w:type="spellEnd"/>
      <w:r w:rsidRPr="001A3E45">
        <w:rPr>
          <w:rFonts w:cs="Times New Roman"/>
          <w:sz w:val="24"/>
          <w:szCs w:val="24"/>
        </w:rPr>
        <w:t xml:space="preserve"> ("Machine/Architecture is Big Endian. \n");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}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// TODO for TAs and Students who will use this function to check the student function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// TODO Write the code to check the value returned by the function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// TODO print if the system uses little Endian or </w:t>
      </w:r>
      <w:proofErr w:type="gramStart"/>
      <w:r w:rsidRPr="001A3E45">
        <w:rPr>
          <w:rFonts w:cs="Times New Roman"/>
          <w:sz w:val="24"/>
          <w:szCs w:val="24"/>
        </w:rPr>
        <w:t>big Endian</w:t>
      </w:r>
      <w:proofErr w:type="gramEnd"/>
      <w:r w:rsidRPr="001A3E45">
        <w:rPr>
          <w:rFonts w:cs="Times New Roman"/>
          <w:sz w:val="24"/>
          <w:szCs w:val="24"/>
        </w:rPr>
        <w:t xml:space="preserve"> notation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proofErr w:type="gramStart"/>
      <w:r w:rsidRPr="001A3E45">
        <w:rPr>
          <w:rFonts w:cs="Times New Roman"/>
          <w:sz w:val="24"/>
          <w:szCs w:val="24"/>
        </w:rPr>
        <w:t>return(</w:t>
      </w:r>
      <w:proofErr w:type="gramEnd"/>
      <w:r w:rsidRPr="001A3E45">
        <w:rPr>
          <w:rFonts w:cs="Times New Roman"/>
          <w:sz w:val="24"/>
          <w:szCs w:val="24"/>
        </w:rPr>
        <w:t>0);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}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/* Function "</w:t>
      </w:r>
      <w:proofErr w:type="spellStart"/>
      <w:r w:rsidRPr="001A3E45">
        <w:rPr>
          <w:rFonts w:cs="Times New Roman"/>
          <w:sz w:val="24"/>
          <w:szCs w:val="24"/>
        </w:rPr>
        <w:t>checkEndianess</w:t>
      </w:r>
      <w:proofErr w:type="spellEnd"/>
      <w:r w:rsidRPr="001A3E45">
        <w:rPr>
          <w:rFonts w:cs="Times New Roman"/>
          <w:sz w:val="24"/>
          <w:szCs w:val="24"/>
        </w:rPr>
        <w:t>" checks the Endianness of the machine on which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this program is executed.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The function should return 0 if the architecture is "Little Endian" and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return 1 if the architecture is "Big Endian".</w:t>
      </w:r>
    </w:p>
    <w:p w:rsidR="002F1404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*/</w:t>
      </w:r>
    </w:p>
    <w:p w:rsid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#include &lt;</w:t>
      </w:r>
      <w:proofErr w:type="spellStart"/>
      <w:r w:rsidRPr="001A3E45">
        <w:rPr>
          <w:rFonts w:cs="Times New Roman"/>
          <w:sz w:val="24"/>
          <w:szCs w:val="24"/>
        </w:rPr>
        <w:t>stdio.h</w:t>
      </w:r>
      <w:proofErr w:type="spellEnd"/>
      <w:r w:rsidRPr="001A3E45">
        <w:rPr>
          <w:rFonts w:cs="Times New Roman"/>
          <w:sz w:val="24"/>
          <w:szCs w:val="24"/>
        </w:rPr>
        <w:t>&gt;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#include &lt;</w:t>
      </w:r>
      <w:proofErr w:type="spellStart"/>
      <w:r w:rsidRPr="001A3E45">
        <w:rPr>
          <w:rFonts w:cs="Times New Roman"/>
          <w:sz w:val="24"/>
          <w:szCs w:val="24"/>
        </w:rPr>
        <w:t>stdlib.h</w:t>
      </w:r>
      <w:proofErr w:type="spellEnd"/>
      <w:r w:rsidRPr="001A3E45">
        <w:rPr>
          <w:rFonts w:cs="Times New Roman"/>
          <w:sz w:val="24"/>
          <w:szCs w:val="24"/>
        </w:rPr>
        <w:t>&gt;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#include &lt;</w:t>
      </w:r>
      <w:proofErr w:type="spellStart"/>
      <w:r w:rsidRPr="001A3E45">
        <w:rPr>
          <w:rFonts w:cs="Times New Roman"/>
          <w:sz w:val="24"/>
          <w:szCs w:val="24"/>
        </w:rPr>
        <w:t>math.h</w:t>
      </w:r>
      <w:proofErr w:type="spellEnd"/>
      <w:r w:rsidRPr="001A3E45">
        <w:rPr>
          <w:rFonts w:cs="Times New Roman"/>
          <w:sz w:val="24"/>
          <w:szCs w:val="24"/>
        </w:rPr>
        <w:t>&gt;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#include &lt;</w:t>
      </w:r>
      <w:proofErr w:type="spellStart"/>
      <w:r w:rsidRPr="001A3E45">
        <w:rPr>
          <w:rFonts w:cs="Times New Roman"/>
          <w:sz w:val="24"/>
          <w:szCs w:val="24"/>
        </w:rPr>
        <w:t>string.h</w:t>
      </w:r>
      <w:proofErr w:type="spellEnd"/>
      <w:r w:rsidRPr="001A3E45">
        <w:rPr>
          <w:rFonts w:cs="Times New Roman"/>
          <w:sz w:val="24"/>
          <w:szCs w:val="24"/>
        </w:rPr>
        <w:t>&gt;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int </w:t>
      </w:r>
      <w:proofErr w:type="spellStart"/>
      <w:proofErr w:type="gramStart"/>
      <w:r w:rsidRPr="001A3E45">
        <w:rPr>
          <w:rFonts w:cs="Times New Roman"/>
          <w:sz w:val="24"/>
          <w:szCs w:val="24"/>
        </w:rPr>
        <w:t>checkEndianess</w:t>
      </w:r>
      <w:proofErr w:type="spellEnd"/>
      <w:r w:rsidRPr="001A3E45">
        <w:rPr>
          <w:rFonts w:cs="Times New Roman"/>
          <w:sz w:val="24"/>
          <w:szCs w:val="24"/>
        </w:rPr>
        <w:t>(</w:t>
      </w:r>
      <w:proofErr w:type="gramEnd"/>
      <w:r w:rsidRPr="001A3E45">
        <w:rPr>
          <w:rFonts w:cs="Times New Roman"/>
          <w:sz w:val="24"/>
          <w:szCs w:val="24"/>
        </w:rPr>
        <w:t>)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{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int num = 0x89AB;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int endian = 0;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char *check = (char*) &amp;num;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if (*check == 0x89)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{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  endian = 1;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}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</w:t>
      </w:r>
      <w:proofErr w:type="gramStart"/>
      <w:r w:rsidRPr="001A3E45">
        <w:rPr>
          <w:rFonts w:cs="Times New Roman"/>
          <w:sz w:val="24"/>
          <w:szCs w:val="24"/>
        </w:rPr>
        <w:t>if(</w:t>
      </w:r>
      <w:proofErr w:type="gramEnd"/>
      <w:r w:rsidRPr="001A3E45">
        <w:rPr>
          <w:rFonts w:cs="Times New Roman"/>
          <w:sz w:val="24"/>
          <w:szCs w:val="24"/>
        </w:rPr>
        <w:t xml:space="preserve">*check == 0xAB) 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{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   endian = 0;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}</w:t>
      </w:r>
    </w:p>
    <w:p w:rsidR="001A3E45" w:rsidRP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 xml:space="preserve">  return endian;</w:t>
      </w:r>
    </w:p>
    <w:p w:rsidR="001A3E45" w:rsidRDefault="001A3E45" w:rsidP="001A3E4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1A3E45">
        <w:rPr>
          <w:rFonts w:cs="Times New Roman"/>
          <w:sz w:val="24"/>
          <w:szCs w:val="24"/>
        </w:rPr>
        <w:t>}</w:t>
      </w:r>
    </w:p>
    <w:p w:rsidR="003C5854" w:rsidRPr="002F140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2F1404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4*</w:t>
      </w:r>
      <w:r w:rsidR="002F1404" w:rsidRPr="002F1404">
        <w:rPr>
          <w:rFonts w:cs="Times New Roman"/>
          <w:sz w:val="24"/>
          <w:szCs w:val="24"/>
        </w:rPr>
        <w:t>. S</w:t>
      </w:r>
      <w:r w:rsidR="002F1404" w:rsidRPr="00C23004">
        <w:rPr>
          <w:rFonts w:eastAsia="Times New Roman" w:cs="Times New Roman"/>
          <w:sz w:val="24"/>
          <w:szCs w:val="24"/>
        </w:rPr>
        <w:t>creen capture</w:t>
      </w:r>
      <w:r w:rsidR="002F1404" w:rsidRPr="002F1404">
        <w:rPr>
          <w:rFonts w:eastAsia="Times New Roman" w:cs="Times New Roman"/>
          <w:sz w:val="24"/>
          <w:szCs w:val="24"/>
        </w:rPr>
        <w:t xml:space="preserve"> </w:t>
      </w:r>
      <w:r w:rsidR="002F1404" w:rsidRPr="00C23004">
        <w:rPr>
          <w:rFonts w:eastAsia="Times New Roman" w:cs="Times New Roman"/>
          <w:sz w:val="24"/>
          <w:szCs w:val="24"/>
        </w:rPr>
        <w:t>of the code and the resulting display</w:t>
      </w:r>
      <w:r>
        <w:rPr>
          <w:rFonts w:eastAsia="Times New Roman" w:cs="Times New Roman"/>
          <w:sz w:val="24"/>
          <w:szCs w:val="24"/>
        </w:rPr>
        <w:t>(s)</w:t>
      </w:r>
    </w:p>
    <w:p w:rsidR="00B7257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80810" cy="364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80810" cy="3645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EE1F3E" w:rsidRDefault="00EE1F3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 w:cs="Times New Roman"/>
          <w:sz w:val="24"/>
          <w:szCs w:val="24"/>
        </w:rPr>
        <w:lastRenderedPageBreak/>
        <w:t>5. Conclusion</w:t>
      </w:r>
      <w:r w:rsidR="006C5024">
        <w:rPr>
          <w:rFonts w:eastAsia="Times New Roman" w:cs="Times New Roman"/>
          <w:sz w:val="24"/>
          <w:szCs w:val="24"/>
        </w:rPr>
        <w:t xml:space="preserve"> (</w:t>
      </w:r>
      <w:r w:rsidR="006C5024" w:rsidRPr="006C5024">
        <w:rPr>
          <w:rFonts w:eastAsia="Times New Roman" w:cs="Times New Roman"/>
          <w:sz w:val="24"/>
          <w:szCs w:val="24"/>
        </w:rPr>
        <w:t>if applicable</w:t>
      </w:r>
      <w:r w:rsidR="006C5024">
        <w:rPr>
          <w:rFonts w:eastAsia="Times New Roman" w:cs="Times New Roman"/>
          <w:sz w:val="24"/>
          <w:szCs w:val="24"/>
        </w:rPr>
        <w:t>)</w:t>
      </w: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B7257E" w:rsidRDefault="0008190F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6*. References.</w:t>
      </w:r>
    </w:p>
    <w:p w:rsidR="001A3E45" w:rsidRPr="002F1404" w:rsidRDefault="001A3E45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Professor Arnolds slides on blackboard on chapter 6, mainly the part about big and little endian.</w:t>
      </w:r>
    </w:p>
    <w:p w:rsidR="002F1404" w:rsidRP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F1404" w:rsidSect="0012120C">
      <w:headerReference w:type="default" r:id="rId13"/>
      <w:pgSz w:w="12240" w:h="15840" w:code="1"/>
      <w:pgMar w:top="1440" w:right="900" w:bottom="1440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D9C" w:rsidRDefault="00F24D9C" w:rsidP="00BB636F">
      <w:pPr>
        <w:spacing w:after="0" w:line="240" w:lineRule="auto"/>
      </w:pPr>
      <w:r>
        <w:separator/>
      </w:r>
    </w:p>
  </w:endnote>
  <w:endnote w:type="continuationSeparator" w:id="0">
    <w:p w:rsidR="00F24D9C" w:rsidRDefault="00F24D9C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D9C" w:rsidRDefault="00F24D9C" w:rsidP="00BB636F">
      <w:pPr>
        <w:spacing w:after="0" w:line="240" w:lineRule="auto"/>
      </w:pPr>
      <w:r>
        <w:separator/>
      </w:r>
    </w:p>
  </w:footnote>
  <w:footnote w:type="continuationSeparator" w:id="0">
    <w:p w:rsidR="00F24D9C" w:rsidRDefault="00F24D9C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0C" w:rsidRPr="002F1404" w:rsidRDefault="00F24D9C" w:rsidP="0012120C">
    <w:pPr>
      <w:pStyle w:val="Header"/>
      <w:rPr>
        <w:caps/>
        <w:color w:val="44546A" w:themeColor="text2"/>
      </w:rPr>
    </w:pPr>
    <w:sdt>
      <w:sdtPr>
        <w:rPr>
          <w:caps/>
          <w:color w:val="44546A" w:themeColor="text2"/>
        </w:rPr>
        <w:alias w:val="Author"/>
        <w:tag w:val=""/>
        <w:id w:val="41729805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33F13">
          <w:rPr>
            <w:caps/>
            <w:color w:val="44546A" w:themeColor="text2"/>
          </w:rPr>
          <w:t>Ethan Nagelvoort, 821234668</w:t>
        </w:r>
      </w:sdtContent>
    </w:sdt>
    <w:r w:rsidR="0012120C" w:rsidRPr="002F1404">
      <w:rPr>
        <w:caps/>
        <w:color w:val="44546A" w:themeColor="text2"/>
      </w:rPr>
      <w:t xml:space="preserve">                                                               </w:t>
    </w:r>
    <w:sdt>
      <w:sdtPr>
        <w:rPr>
          <w:caps/>
          <w:color w:val="44546A" w:themeColor="text2"/>
        </w:rPr>
        <w:alias w:val="Title"/>
        <w:tag w:val=""/>
        <w:id w:val="7820009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33F13">
          <w:rPr>
            <w:caps/>
            <w:color w:val="44546A" w:themeColor="text2"/>
          </w:rPr>
          <w:t>[Homework #3]</w:t>
        </w:r>
      </w:sdtContent>
    </w:sdt>
  </w:p>
  <w:p w:rsidR="0012120C" w:rsidRDefault="00121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1F2D"/>
    <w:multiLevelType w:val="hybridMultilevel"/>
    <w:tmpl w:val="EB60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137"/>
    <w:multiLevelType w:val="hybridMultilevel"/>
    <w:tmpl w:val="1E26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37B3F"/>
    <w:multiLevelType w:val="hybridMultilevel"/>
    <w:tmpl w:val="CD94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13"/>
    <w:rsid w:val="00012EFC"/>
    <w:rsid w:val="0008190F"/>
    <w:rsid w:val="0012120C"/>
    <w:rsid w:val="001444E0"/>
    <w:rsid w:val="001857E8"/>
    <w:rsid w:val="001A3E45"/>
    <w:rsid w:val="001C691E"/>
    <w:rsid w:val="00252432"/>
    <w:rsid w:val="002F1404"/>
    <w:rsid w:val="003C5854"/>
    <w:rsid w:val="00426C5A"/>
    <w:rsid w:val="004F2556"/>
    <w:rsid w:val="0055153A"/>
    <w:rsid w:val="005B07C4"/>
    <w:rsid w:val="006C5024"/>
    <w:rsid w:val="006E1382"/>
    <w:rsid w:val="00716E24"/>
    <w:rsid w:val="007471F9"/>
    <w:rsid w:val="009142D3"/>
    <w:rsid w:val="0094563E"/>
    <w:rsid w:val="009764CC"/>
    <w:rsid w:val="00AB5D9B"/>
    <w:rsid w:val="00B7257E"/>
    <w:rsid w:val="00BB636F"/>
    <w:rsid w:val="00BC3E6F"/>
    <w:rsid w:val="00BC4ED9"/>
    <w:rsid w:val="00C12D23"/>
    <w:rsid w:val="00D33F13"/>
    <w:rsid w:val="00E57659"/>
    <w:rsid w:val="00E9680C"/>
    <w:rsid w:val="00EE1F3E"/>
    <w:rsid w:val="00F24D9C"/>
    <w:rsid w:val="00F6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2A96D"/>
  <w15:chartTrackingRefBased/>
  <w15:docId w15:val="{6CE5E58E-D82E-4500-A7C6-534E601C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7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NoSpacing">
    <w:name w:val="No Spacing"/>
    <w:link w:val="NoSpacingChar"/>
    <w:uiPriority w:val="1"/>
    <w:qFormat/>
    <w:rsid w:val="001212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20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1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2D3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55153A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55153A"/>
    <w:rPr>
      <w:rFonts w:ascii="Times New Roman" w:eastAsia="Times New Roman" w:hAnsi="Times New Roman" w:cs="Times New Roman"/>
      <w:i/>
      <w:iCs/>
      <w:sz w:val="20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go.sdsu.edu/student_affairs/srr/cheating-plagiarism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go.sdsu.edu/student_affairs/srr/cheating-plagiarism.aspx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Downloads\Lab%20Assignment_Template%20(4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B7CA15486B4668843E36FF1E550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91675-5753-4523-851A-79CD90A7751D}"/>
      </w:docPartPr>
      <w:docPartBody>
        <w:p w:rsidR="00000000" w:rsidRDefault="0094296D">
          <w:pPr>
            <w:pStyle w:val="55B7CA15486B4668843E36FF1E550C9A"/>
          </w:pPr>
          <w:r w:rsidRPr="000E056C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6D"/>
    <w:rsid w:val="0094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B7CA15486B4668843E36FF1E550C9A">
    <w:name w:val="55B7CA15486B4668843E36FF1E550C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6DEDF5-BF28-495A-B560-064B1EAD1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Assignment_Template (4)</Template>
  <TotalTime>24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[Homework #3]</vt:lpstr>
    </vt:vector>
  </TitlesOfParts>
  <Company>CompE-271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[Homework #3]</dc:title>
  <dc:subject>[Homework 3]</dc:subject>
  <dc:creator>Ethan Nagelvoort, 821234668</dc:creator>
  <cp:keywords/>
  <dc:description/>
  <cp:lastModifiedBy>ethannagelvoort@yahoo.com</cp:lastModifiedBy>
  <cp:revision>2</cp:revision>
  <dcterms:created xsi:type="dcterms:W3CDTF">2019-09-23T06:32:00Z</dcterms:created>
  <dcterms:modified xsi:type="dcterms:W3CDTF">2019-09-23T06:56:00Z</dcterms:modified>
</cp:coreProperties>
</file>